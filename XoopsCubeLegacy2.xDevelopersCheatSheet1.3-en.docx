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FFAA241" w14:textId="4C55BBCF" w:rsidR="007C6217" w:rsidRDefault="00FE4E3A" w:rsidP="00E76624">
      <w:pPr>
        <w:pStyle w:val="1"/>
        <w:wordWrap w:val="0"/>
        <w:sectPr w:rsidR="007C6217" w:rsidSect="004E69D1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href="http://suin.asia/" style="position:absolute;left:0;text-align:left;margin-left:666pt;margin-top:5.9pt;width:43.45pt;height:16.9pt;z-index:251662336" o:button="t" filled="f" stroked="f">
            <v:fill o:detectmouseclick="t"/>
            <v:textbox style="mso-next-textbox:#_x0000_s1041" inset="5.85pt,.7pt,5.85pt,.7pt">
              <w:txbxContent>
                <w:p w14:paraId="41E133D8" w14:textId="77777777" w:rsidR="004537B8" w:rsidRPr="00AC47AD" w:rsidRDefault="00FE4E3A" w:rsidP="004537B8">
                  <w:pPr>
                    <w:jc w:val="right"/>
                    <w:textAlignment w:val="center"/>
                    <w:rPr>
                      <w:rFonts w:ascii="Arial" w:hAnsi="Arial" w:cs="Arial"/>
                      <w:color w:val="FFFFFF" w:themeColor="background1"/>
                      <w:sz w:val="14"/>
                    </w:rPr>
                  </w:pPr>
                  <w:hyperlink r:id="rId8" w:history="1">
                    <w:r w:rsidR="004537B8" w:rsidRPr="007C6217">
                      <w:rPr>
                        <w:rStyle w:val="a3"/>
                        <w:rFonts w:ascii="Arial" w:hAnsi="Arial" w:cs="Arial" w:hint="eastAsia"/>
                        <w:sz w:val="14"/>
                      </w:rPr>
                      <w:t>suin.asia</w:t>
                    </w:r>
                  </w:hyperlink>
                </w:p>
              </w:txbxContent>
            </v:textbox>
          </v:shape>
        </w:pict>
      </w:r>
      <w:r w:rsidR="004537B8" w:rsidRPr="004537B8">
        <w:rPr>
          <w:noProof/>
        </w:rPr>
        <w:drawing>
          <wp:anchor distT="0" distB="0" distL="114300" distR="114300" simplePos="0" relativeHeight="251661312" behindDoc="0" locked="0" layoutInCell="1" allowOverlap="1" wp14:editId="10EE9308">
            <wp:simplePos x="0" y="0"/>
            <wp:positionH relativeFrom="column">
              <wp:posOffset>9048665</wp:posOffset>
            </wp:positionH>
            <wp:positionV relativeFrom="paragraph">
              <wp:posOffset>124451</wp:posOffset>
            </wp:positionV>
            <wp:extent cx="752048" cy="143301"/>
            <wp:effectExtent l="19050" t="0" r="0" b="0"/>
            <wp:wrapNone/>
            <wp:docPr id="1" name="図 4" descr="Creative Commons Licen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48" cy="14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26" style="position:absolute;left:0;text-align:left;margin-left:12.15pt;margin-top:7.35pt;width:12.65pt;height:17pt;z-index:251658240;mso-position-horizontal-relative:text;mso-position-vertical-relative:text" coordorigin="11859,2847" coordsize="1757,2542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27" type="#_x0000_t9" style="position:absolute;left:11722;top:3494;width:2032;height:1757;rotation:-90" filled="f" strokecolor="#ff8900 [3206]" strokeweight="1pt">
              <v:textbox inset="5.85pt,.7pt,5.85pt,.7pt"/>
            </v:shape>
            <v:group id="_x0000_s1028" style="position:absolute;left:12257;top:3063;width:1158;height:808" coordorigin="12257,3063" coordsize="1158,808">
              <v:oval id="_x0000_s1029" style="position:absolute;left:12961;top:3063;width:454;height:454" fillcolor="white [3212]" stroked="f">
                <v:textbox inset="5.85pt,.7pt,5.85pt,.7pt"/>
              </v:oval>
              <v:oval id="_x0000_s1030" style="position:absolute;left:12257;top:3474;width:397;height:397" fillcolor="white [3212]" stroked="f">
                <v:textbox inset="5.85pt,.7pt,5.85pt,.7pt"/>
              </v:oval>
            </v:group>
            <v:group id="_x0000_s1031" style="position:absolute;left:11859;top:2847;width:1181;height:1358" coordorigin="11859,2847" coordsize="1181,1358">
              <v:oval id="_x0000_s1032" style="position:absolute;left:11859;top:2847;width:510;height:510" fillcolor="#ff8900 [3206]" stroked="f" strokecolor="#f2f2f2 [3041]" strokeweight="3pt">
                <v:shadow type="perspective" color="#7f4400" opacity=".5" offset="1pt" offset2="-1pt"/>
                <v:textbox inset="5.85pt,.7pt,5.85pt,.7pt"/>
              </v:oval>
              <v:oval id="_x0000_s1033" style="position:absolute;left:12757;top:3671;width:283;height:283" fillcolor="#ff8900 [3206]" stroked="f" strokecolor="#f2f2f2 [3041]" strokeweight="3pt">
                <v:shadow type="perspective" color="#7f4400" opacity=".5" offset="1pt" offset2="-1pt"/>
                <v:textbox inset="5.85pt,.7pt,5.85pt,.7pt"/>
              </v:oval>
              <v:oval id="_x0000_s1034" style="position:absolute;left:12666;top:4035;width:170;height:170" fillcolor="#ff8900 [3206]" stroked="f" strokecolor="#f2f2f2 [3041]" strokeweight="3pt">
                <v:shadow type="perspective" color="#7f4400" opacity=".5" offset="1pt" offset2="-1pt"/>
                <v:textbox inset="5.85pt,.7pt,5.85pt,.7pt"/>
              </v:oval>
            </v:group>
            <v:group id="_x0000_s1035" style="position:absolute;left:11859;top:3883;width:1757;height:1494" coordorigin="11859,3883" coordsize="1757,149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11859;top:3883;width:929;height:507" o:connectortype="straight" strokecolor="#ff8900 [3206]" strokeweight="1pt"/>
              <v:shape id="_x0000_s1037" type="#_x0000_t32" style="position:absolute;left:12764;top:4378;width:0;height:999" o:connectortype="straight" strokecolor="#ff8900 [3206]" strokeweight="1pt"/>
              <v:shape id="_x0000_s1038" type="#_x0000_t32" style="position:absolute;left:12764;top:3883;width:852;height:495;flip:y" o:connectortype="straight" strokecolor="#ff8900 [3206]" strokeweight="1pt"/>
            </v:group>
          </v:group>
        </w:pict>
      </w:r>
      <w:r w:rsidR="00AC47AD">
        <w:rPr>
          <w:rFonts w:hint="eastAsia"/>
        </w:rPr>
        <w:t xml:space="preserve">XOOPS Cube Legacy </w:t>
      </w:r>
      <w:r w:rsidR="009D447D">
        <w:t>2.x Developers</w:t>
      </w:r>
      <w:r w:rsidR="00E76624">
        <w:rPr>
          <w:rFonts w:hint="eastAsia"/>
        </w:rPr>
        <w:t xml:space="preserve"> </w:t>
      </w:r>
      <w:r w:rsidR="00A20084">
        <w:rPr>
          <w:rFonts w:hint="eastAsia"/>
        </w:rPr>
        <w:t>Cheat-sheet 1.3</w:t>
      </w:r>
      <w:bookmarkStart w:id="0" w:name="_GoBack"/>
      <w:bookmarkEnd w:id="0"/>
    </w:p>
    <w:p w14:paraId="3D2F60D2" w14:textId="77777777" w:rsidR="007C6217" w:rsidRPr="007C6217" w:rsidRDefault="007C6217" w:rsidP="007C6217">
      <w:pPr>
        <w:pStyle w:val="2"/>
      </w:pPr>
      <w:r>
        <w:lastRenderedPageBreak/>
        <w:t xml:space="preserve">Root </w:t>
      </w:r>
    </w:p>
    <w:p w14:paraId="5DA21D85" w14:textId="77777777" w:rsidR="007C6217" w:rsidRDefault="001A772C" w:rsidP="007C6217">
      <w:pPr>
        <w:pStyle w:val="Description"/>
      </w:pPr>
      <w:r>
        <w:rPr>
          <w:rFonts w:hint="eastAsia"/>
        </w:rPr>
        <w:t>How to get root object</w:t>
      </w:r>
    </w:p>
    <w:p w14:paraId="2F53713A" w14:textId="77777777" w:rsidR="007C6217" w:rsidRDefault="007C6217" w:rsidP="006037F8">
      <w:pPr>
        <w:pStyle w:val="Code"/>
      </w:pPr>
      <w:r>
        <w:t>$root =&amp; XCube_Root::getSingleton();</w:t>
      </w:r>
    </w:p>
    <w:p w14:paraId="2F2B85DA" w14:textId="77777777" w:rsidR="007C6217" w:rsidRDefault="007C6217" w:rsidP="007C6217">
      <w:pPr>
        <w:pStyle w:val="2"/>
      </w:pPr>
      <w:r>
        <w:t>Current User</w:t>
      </w:r>
    </w:p>
    <w:p w14:paraId="33BAD67C" w14:textId="77777777" w:rsidR="007C6217" w:rsidRDefault="001A772C" w:rsidP="007C6217">
      <w:pPr>
        <w:pStyle w:val="Description"/>
      </w:pPr>
      <w:r>
        <w:rPr>
          <w:rFonts w:hint="eastAsia"/>
        </w:rPr>
        <w:t>How to get XoopsUser object</w:t>
      </w:r>
    </w:p>
    <w:p w14:paraId="21C3282B" w14:textId="77777777" w:rsidR="004030F1" w:rsidRDefault="007C6217" w:rsidP="004030F1">
      <w:pPr>
        <w:pStyle w:val="Code"/>
      </w:pPr>
      <w:r>
        <w:t>$user =&amp; $root-&gt;mContext-&gt;mXoopsUser;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2594"/>
      </w:tblGrid>
      <w:tr w:rsidR="004030F1" w14:paraId="604805C4" w14:textId="77777777" w:rsidTr="004E69D1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6E8BA48" w14:textId="77777777"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get user</w:t>
            </w:r>
            <w:r>
              <w:t>’</w:t>
            </w:r>
            <w:r>
              <w:rPr>
                <w:rFonts w:hint="eastAsia"/>
              </w:rPr>
              <w:t>s id number</w:t>
            </w:r>
          </w:p>
          <w:p w14:paraId="393F52FE" w14:textId="77777777" w:rsidR="00617B47" w:rsidRDefault="00617B47" w:rsidP="00617B47">
            <w:pPr>
              <w:pStyle w:val="Code"/>
            </w:pPr>
            <w:r>
              <w:t>$user-&gt;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'uid'</w:t>
            </w:r>
            <w:r>
              <w:t>);</w:t>
            </w:r>
          </w:p>
          <w:p w14:paraId="4D5FB742" w14:textId="77777777"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get user</w:t>
            </w:r>
            <w:r>
              <w:t>’</w:t>
            </w:r>
            <w:r>
              <w:rPr>
                <w:rFonts w:hint="eastAsia"/>
              </w:rPr>
              <w:t>s login ID</w:t>
            </w:r>
          </w:p>
          <w:p w14:paraId="6C0648C6" w14:textId="77777777" w:rsidR="004030F1" w:rsidRPr="00090ECB" w:rsidRDefault="00617B47" w:rsidP="004030F1">
            <w:pPr>
              <w:pStyle w:val="Code"/>
            </w:pPr>
            <w:r>
              <w:t>$user-&gt;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'uname'</w:t>
            </w:r>
            <w:r>
              <w:t>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4822C00D" w14:textId="77777777"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get groups</w:t>
            </w:r>
          </w:p>
          <w:p w14:paraId="782E90C1" w14:textId="77777777" w:rsidR="004030F1" w:rsidRDefault="004030F1" w:rsidP="004030F1">
            <w:pPr>
              <w:pStyle w:val="Code"/>
            </w:pPr>
            <w:r>
              <w:t>$user-&gt;getGroups();</w:t>
            </w:r>
          </w:p>
          <w:p w14:paraId="2D743ABE" w14:textId="77777777" w:rsidR="004030F1" w:rsidRDefault="004030F1" w:rsidP="004030F1">
            <w:pPr>
              <w:pStyle w:val="Description"/>
            </w:pPr>
            <w:r>
              <w:rPr>
                <w:rFonts w:hint="eastAsia"/>
              </w:rPr>
              <w:t>How to add post count</w:t>
            </w:r>
          </w:p>
          <w:p w14:paraId="5EFE63D0" w14:textId="77777777" w:rsidR="004030F1" w:rsidRPr="0056472E" w:rsidRDefault="004030F1" w:rsidP="004E69D1">
            <w:pPr>
              <w:pStyle w:val="Code95"/>
            </w:pPr>
            <w:r>
              <w:t>$user-&gt;incrementPost();</w:t>
            </w:r>
          </w:p>
        </w:tc>
      </w:tr>
    </w:tbl>
    <w:p w14:paraId="46121CED" w14:textId="77777777" w:rsidR="007C6217" w:rsidRDefault="007C6217" w:rsidP="00250D6F">
      <w:pPr>
        <w:pStyle w:val="2"/>
      </w:pPr>
      <w:r>
        <w:t>User Roles</w:t>
      </w:r>
    </w:p>
    <w:p w14:paraId="3FEC7914" w14:textId="77777777" w:rsidR="007C6217" w:rsidRDefault="001A772C" w:rsidP="00250D6F">
      <w:pPr>
        <w:pStyle w:val="Description"/>
      </w:pPr>
      <w:r>
        <w:rPr>
          <w:rFonts w:hint="eastAsia"/>
        </w:rPr>
        <w:t>How to check if a user belongs to a specific role</w:t>
      </w:r>
    </w:p>
    <w:p w14:paraId="6DEDCAF5" w14:textId="77777777" w:rsidR="007C6217" w:rsidRDefault="007C6217" w:rsidP="006037F8">
      <w:pPr>
        <w:pStyle w:val="Code"/>
      </w:pPr>
      <w:r>
        <w:t>$root-&gt;mContext-&gt;mUser-&gt;isInRole(</w:t>
      </w:r>
      <w:r w:rsidRPr="00250D6F">
        <w:rPr>
          <w:rStyle w:val="Variables"/>
        </w:rPr>
        <w:t>role_name</w:t>
      </w:r>
      <w:r>
        <w:t>);</w:t>
      </w:r>
    </w:p>
    <w:p w14:paraId="568FF8E9" w14:textId="77777777" w:rsidR="007C6217" w:rsidRDefault="001A772C" w:rsidP="00250D6F">
      <w:pPr>
        <w:pStyle w:val="Description"/>
      </w:pPr>
      <w:r>
        <w:rPr>
          <w:rFonts w:hint="eastAsia"/>
        </w:rPr>
        <w:t>System roles</w:t>
      </w:r>
    </w:p>
    <w:p w14:paraId="6C4CEFAA" w14:textId="77777777" w:rsidR="007C6217" w:rsidRDefault="00776733" w:rsidP="006037F8">
      <w:pPr>
        <w:pStyle w:val="Code"/>
      </w:pPr>
      <w:r>
        <w:rPr>
          <w:rFonts w:hint="eastAsia"/>
        </w:rPr>
        <w:t>Site.GuestUser</w:t>
      </w:r>
      <w:r>
        <w:rPr>
          <w:rFonts w:hint="eastAsia"/>
        </w:rPr>
        <w:tab/>
      </w:r>
      <w:r w:rsidR="001A772C">
        <w:rPr>
          <w:rFonts w:hint="eastAsia"/>
        </w:rPr>
        <w:t>Anonymous users</w:t>
      </w:r>
    </w:p>
    <w:p w14:paraId="5E93319C" w14:textId="77777777" w:rsidR="007C6217" w:rsidRDefault="00776733" w:rsidP="006037F8">
      <w:pPr>
        <w:pStyle w:val="Code"/>
      </w:pPr>
      <w:r>
        <w:rPr>
          <w:rFonts w:hint="eastAsia"/>
        </w:rPr>
        <w:t>Site.RegisteredUser</w:t>
      </w:r>
      <w:r>
        <w:rPr>
          <w:rFonts w:hint="eastAsia"/>
        </w:rPr>
        <w:tab/>
      </w:r>
      <w:r w:rsidR="001A772C">
        <w:rPr>
          <w:rFonts w:hint="eastAsia"/>
        </w:rPr>
        <w:t>Registered users</w:t>
      </w:r>
    </w:p>
    <w:p w14:paraId="4FE31A3E" w14:textId="77777777" w:rsidR="007C6217" w:rsidRDefault="00776733" w:rsidP="00776733">
      <w:pPr>
        <w:pStyle w:val="Code"/>
      </w:pPr>
      <w:r>
        <w:rPr>
          <w:rFonts w:hint="eastAsia"/>
        </w:rPr>
        <w:t>Site.Administrator</w:t>
      </w:r>
      <w:r>
        <w:rPr>
          <w:rFonts w:hint="eastAsia"/>
        </w:rPr>
        <w:tab/>
      </w:r>
      <w:r w:rsidR="001A772C" w:rsidRPr="001A772C">
        <w:rPr>
          <w:rFonts w:hint="eastAsia"/>
        </w:rPr>
        <w:t>Who can access admin menu</w:t>
      </w:r>
    </w:p>
    <w:p w14:paraId="56729DEE" w14:textId="77777777" w:rsidR="007C6217" w:rsidRDefault="007C6217" w:rsidP="006037F8">
      <w:pPr>
        <w:pStyle w:val="Code"/>
      </w:pPr>
      <w:r>
        <w:rPr>
          <w:rFonts w:hint="eastAsia"/>
        </w:rPr>
        <w:t>Site.Owner</w:t>
      </w:r>
      <w:r w:rsidR="00776733">
        <w:rPr>
          <w:rFonts w:hint="eastAsia"/>
        </w:rPr>
        <w:tab/>
      </w:r>
      <w:r w:rsidR="00776733">
        <w:rPr>
          <w:rFonts w:hint="eastAsia"/>
        </w:rPr>
        <w:tab/>
      </w:r>
      <w:r w:rsidR="001A772C">
        <w:rPr>
          <w:rFonts w:hint="eastAsia"/>
        </w:rPr>
        <w:t xml:space="preserve">Users who has all </w:t>
      </w:r>
      <w:r w:rsidR="001A772C">
        <w:t>rights</w:t>
      </w:r>
    </w:p>
    <w:p w14:paraId="06219266" w14:textId="77777777" w:rsidR="007C6217" w:rsidRDefault="007C6217" w:rsidP="006037F8">
      <w:pPr>
        <w:pStyle w:val="Code"/>
      </w:pPr>
      <w:r>
        <w:rPr>
          <w:rFonts w:hint="eastAsia"/>
        </w:rPr>
        <w:t>Module.</w:t>
      </w:r>
      <w:r w:rsidRPr="001A772C">
        <w:rPr>
          <w:rStyle w:val="Variables"/>
          <w:rFonts w:hint="eastAsia"/>
        </w:rPr>
        <w:t>dirname</w:t>
      </w:r>
      <w:r>
        <w:rPr>
          <w:rFonts w:hint="eastAsia"/>
        </w:rPr>
        <w:t>.Admin</w:t>
      </w:r>
      <w:r w:rsidR="00776733">
        <w:rPr>
          <w:rFonts w:hint="eastAsia"/>
        </w:rPr>
        <w:tab/>
      </w:r>
      <w:r w:rsidR="001A772C" w:rsidRPr="001A772C">
        <w:rPr>
          <w:rFonts w:hint="eastAsia"/>
          <w:w w:val="90"/>
        </w:rPr>
        <w:t>A specific module</w:t>
      </w:r>
      <w:r w:rsidR="001A772C" w:rsidRPr="001A772C">
        <w:rPr>
          <w:w w:val="90"/>
        </w:rPr>
        <w:t>’</w:t>
      </w:r>
      <w:r w:rsidR="001A772C" w:rsidRPr="001A772C">
        <w:rPr>
          <w:rFonts w:hint="eastAsia"/>
          <w:w w:val="90"/>
        </w:rPr>
        <w:t>s admin</w:t>
      </w:r>
    </w:p>
    <w:p w14:paraId="50FA0BDA" w14:textId="77777777" w:rsidR="007C6217" w:rsidRDefault="007C6217" w:rsidP="006037F8">
      <w:pPr>
        <w:pStyle w:val="Code"/>
      </w:pPr>
      <w:r>
        <w:rPr>
          <w:rFonts w:hint="eastAsia"/>
        </w:rPr>
        <w:t>Module.</w:t>
      </w:r>
      <w:r w:rsidRPr="001A772C">
        <w:rPr>
          <w:rStyle w:val="Variables"/>
          <w:rFonts w:hint="eastAsia"/>
        </w:rPr>
        <w:t>dirname</w:t>
      </w:r>
      <w:r>
        <w:rPr>
          <w:rFonts w:hint="eastAsia"/>
        </w:rPr>
        <w:t>.Visitor</w:t>
      </w:r>
      <w:r w:rsidR="00776733">
        <w:rPr>
          <w:rFonts w:hint="eastAsia"/>
        </w:rPr>
        <w:t xml:space="preserve"> </w:t>
      </w:r>
      <w:r w:rsidR="001A772C" w:rsidRPr="001A772C">
        <w:rPr>
          <w:rFonts w:hint="eastAsia"/>
          <w:w w:val="90"/>
        </w:rPr>
        <w:t>A specific module</w:t>
      </w:r>
      <w:r w:rsidR="001A772C" w:rsidRPr="001A772C">
        <w:rPr>
          <w:w w:val="90"/>
        </w:rPr>
        <w:t>’</w:t>
      </w:r>
      <w:r w:rsidR="001A772C" w:rsidRPr="001A772C">
        <w:rPr>
          <w:rFonts w:hint="eastAsia"/>
          <w:w w:val="90"/>
        </w:rPr>
        <w:t>s visitor</w:t>
      </w:r>
    </w:p>
    <w:p w14:paraId="23A577E6" w14:textId="77777777" w:rsidR="007936ED" w:rsidRDefault="007936ED" w:rsidP="007936ED">
      <w:pPr>
        <w:pStyle w:val="2"/>
      </w:pPr>
      <w:r>
        <w:t>Modules</w:t>
      </w:r>
    </w:p>
    <w:p w14:paraId="1DF573E5" w14:textId="77777777" w:rsidR="007936ED" w:rsidRDefault="001A772C" w:rsidP="007936ED">
      <w:pPr>
        <w:pStyle w:val="Description"/>
      </w:pPr>
      <w:r>
        <w:rPr>
          <w:rFonts w:hint="eastAsia"/>
        </w:rPr>
        <w:t>How to get object of current module</w:t>
      </w:r>
    </w:p>
    <w:p w14:paraId="6C6BDAA7" w14:textId="77777777" w:rsidR="007936ED" w:rsidRDefault="007936ED" w:rsidP="004E69D1">
      <w:pPr>
        <w:pStyle w:val="Code95"/>
      </w:pPr>
      <w:r>
        <w:t>$mdl =&amp; $root-&gt;mContext-&gt;mModule-&gt;mXoopsModule;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2594"/>
      </w:tblGrid>
      <w:tr w:rsidR="00F61C1D" w14:paraId="44834DD9" w14:textId="77777777" w:rsidTr="004E69D1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00B016EF" w14:textId="77777777" w:rsidR="00F61C1D" w:rsidRDefault="00F61C1D" w:rsidP="00F61C1D">
            <w:pPr>
              <w:pStyle w:val="Description"/>
            </w:pPr>
            <w:r>
              <w:rPr>
                <w:rFonts w:hint="eastAsia"/>
              </w:rPr>
              <w:t>How to get directory name</w:t>
            </w:r>
          </w:p>
          <w:p w14:paraId="7E6C6F44" w14:textId="77777777" w:rsidR="00F61C1D" w:rsidRDefault="00617B47" w:rsidP="00F61C1D">
            <w:pPr>
              <w:pStyle w:val="Code"/>
            </w:pPr>
            <w:r>
              <w:t>$mdl-&gt;get('dirname</w:t>
            </w:r>
            <w:r>
              <w:rPr>
                <w:rFonts w:hint="eastAsia"/>
              </w:rPr>
              <w:t>'</w:t>
            </w:r>
            <w:r>
              <w:t>);</w:t>
            </w:r>
          </w:p>
          <w:p w14:paraId="20F5767F" w14:textId="77777777" w:rsidR="00F61C1D" w:rsidRDefault="00F61C1D" w:rsidP="00F61C1D">
            <w:pPr>
              <w:pStyle w:val="Description"/>
            </w:pPr>
            <w:r>
              <w:rPr>
                <w:rFonts w:hint="eastAsia"/>
              </w:rPr>
              <w:t>How to get module name</w:t>
            </w:r>
          </w:p>
          <w:p w14:paraId="03CFAFA5" w14:textId="77777777" w:rsidR="00F61C1D" w:rsidRPr="00090ECB" w:rsidRDefault="00617B47" w:rsidP="00F61C1D">
            <w:pPr>
              <w:pStyle w:val="Code"/>
            </w:pPr>
            <w:r>
              <w:t>$mdl-&gt;get(</w:t>
            </w:r>
            <w:r>
              <w:rPr>
                <w:rFonts w:hint="eastAsia"/>
              </w:rPr>
              <w:t>'</w:t>
            </w:r>
            <w:r>
              <w:t>name</w:t>
            </w:r>
            <w:r>
              <w:rPr>
                <w:rFonts w:hint="eastAsia"/>
              </w:rPr>
              <w:t>'</w:t>
            </w:r>
            <w:r>
              <w:t>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19207AF" w14:textId="77777777" w:rsidR="00F61C1D" w:rsidRDefault="00F61C1D" w:rsidP="00F61C1D">
            <w:pPr>
              <w:pStyle w:val="Description"/>
            </w:pPr>
            <w:r>
              <w:rPr>
                <w:rFonts w:hint="eastAsia"/>
              </w:rPr>
              <w:t>How to get module ID</w:t>
            </w:r>
          </w:p>
          <w:p w14:paraId="6A3DADFF" w14:textId="77777777" w:rsidR="00F61C1D" w:rsidRDefault="00617B47" w:rsidP="00F61C1D">
            <w:pPr>
              <w:pStyle w:val="Code"/>
            </w:pPr>
            <w:r>
              <w:t>$mdl-&gt;get(</w:t>
            </w:r>
            <w:r>
              <w:rPr>
                <w:rFonts w:hint="eastAsia"/>
              </w:rPr>
              <w:t>'m</w:t>
            </w:r>
            <w:r>
              <w:t>id</w:t>
            </w:r>
            <w:r>
              <w:rPr>
                <w:rFonts w:hint="eastAsia"/>
              </w:rPr>
              <w:t>'</w:t>
            </w:r>
            <w:r>
              <w:t>);</w:t>
            </w:r>
          </w:p>
          <w:p w14:paraId="5B48FF47" w14:textId="77777777" w:rsidR="00F61C1D" w:rsidRDefault="00F61C1D" w:rsidP="00F61C1D">
            <w:pPr>
              <w:pStyle w:val="Description"/>
            </w:pPr>
          </w:p>
          <w:p w14:paraId="1A76395C" w14:textId="77777777" w:rsidR="00F61C1D" w:rsidRPr="0056472E" w:rsidRDefault="00F61C1D" w:rsidP="00F61C1D">
            <w:pPr>
              <w:pStyle w:val="Code"/>
            </w:pPr>
          </w:p>
        </w:tc>
      </w:tr>
    </w:tbl>
    <w:p w14:paraId="7C4E45FC" w14:textId="77777777" w:rsidR="007936ED" w:rsidRDefault="001A772C" w:rsidP="007936ED">
      <w:pPr>
        <w:pStyle w:val="Description"/>
      </w:pPr>
      <w:r>
        <w:rPr>
          <w:rFonts w:hint="eastAsia"/>
        </w:rPr>
        <w:t xml:space="preserve">How to get </w:t>
      </w:r>
      <w:r w:rsidR="00741C92">
        <w:rPr>
          <w:rFonts w:hint="eastAsia"/>
        </w:rPr>
        <w:t>a specific module</w:t>
      </w:r>
      <w:r w:rsidR="00741C92">
        <w:t>’</w:t>
      </w:r>
      <w:r w:rsidR="00741C92">
        <w:rPr>
          <w:rFonts w:hint="eastAsia"/>
        </w:rPr>
        <w:t>s ID by directory name</w:t>
      </w:r>
    </w:p>
    <w:p w14:paraId="61DFD1AD" w14:textId="77777777" w:rsidR="007936ED" w:rsidRDefault="007936ED" w:rsidP="006037F8">
      <w:pPr>
        <w:pStyle w:val="Code"/>
      </w:pPr>
      <w:r>
        <w:t>$handler =&amp; xoops_gethandler('module');</w:t>
      </w:r>
    </w:p>
    <w:p w14:paraId="627BC0B9" w14:textId="77777777" w:rsidR="007936ED" w:rsidRDefault="007936ED" w:rsidP="006037F8">
      <w:pPr>
        <w:pStyle w:val="Code"/>
      </w:pPr>
      <w:r>
        <w:t>$module =&amp; $handler-&gt;getByDirname(</w:t>
      </w:r>
      <w:r w:rsidRPr="008A4BB6">
        <w:rPr>
          <w:rStyle w:val="Variables"/>
        </w:rPr>
        <w:t>dirname</w:t>
      </w:r>
      <w:r>
        <w:t>);</w:t>
      </w:r>
    </w:p>
    <w:p w14:paraId="409D621B" w14:textId="77777777" w:rsidR="007936ED" w:rsidRDefault="00617B47" w:rsidP="006037F8">
      <w:pPr>
        <w:pStyle w:val="Code"/>
      </w:pPr>
      <w:r>
        <w:t>$mid = $module-&gt;</w:t>
      </w:r>
      <w:r>
        <w:rPr>
          <w:rFonts w:hint="eastAsia"/>
        </w:rPr>
        <w:t>get</w:t>
      </w:r>
      <w:r>
        <w:t>(</w:t>
      </w:r>
      <w:r>
        <w:rPr>
          <w:rFonts w:hint="eastAsia"/>
        </w:rPr>
        <w:t>'mid'</w:t>
      </w:r>
      <w:r>
        <w:t>);</w:t>
      </w:r>
    </w:p>
    <w:p w14:paraId="70C98B09" w14:textId="77777777" w:rsidR="007C6217" w:rsidRDefault="007C6217" w:rsidP="00250D6F">
      <w:pPr>
        <w:pStyle w:val="2"/>
      </w:pPr>
      <w:r>
        <w:t>Data Base</w:t>
      </w:r>
    </w:p>
    <w:p w14:paraId="7EE7C151" w14:textId="77777777" w:rsidR="007C6217" w:rsidRDefault="00741C92" w:rsidP="00250D6F">
      <w:pPr>
        <w:pStyle w:val="Description"/>
      </w:pPr>
      <w:r>
        <w:rPr>
          <w:rFonts w:hint="eastAsia"/>
        </w:rPr>
        <w:t>How to get database object</w:t>
      </w:r>
    </w:p>
    <w:p w14:paraId="1BF03398" w14:textId="77777777" w:rsidR="007C6217" w:rsidRDefault="007C6217" w:rsidP="006037F8">
      <w:pPr>
        <w:pStyle w:val="Code"/>
      </w:pPr>
      <w:r>
        <w:t>$db =&amp; $root-&gt;mController-&gt;mDB;</w:t>
      </w:r>
      <w:r w:rsidR="00617B47">
        <w:rPr>
          <w:rFonts w:hint="eastAsia"/>
        </w:rPr>
        <w:t xml:space="preserve"> // or</w:t>
      </w:r>
    </w:p>
    <w:p w14:paraId="68F808BC" w14:textId="77777777" w:rsidR="00741C92" w:rsidRDefault="00617B47" w:rsidP="00617B47">
      <w:pPr>
        <w:pStyle w:val="Code85"/>
      </w:pPr>
      <w:r>
        <w:rPr>
          <w:rFonts w:hint="eastAsia"/>
        </w:rPr>
        <w:t>$db =&amp; XoopsDatabaseFactory::getDatabaseConnection();</w:t>
      </w:r>
    </w:p>
    <w:p w14:paraId="0E740F2F" w14:textId="77777777" w:rsidR="007C6217" w:rsidRDefault="00741C92" w:rsidP="00250D6F">
      <w:pPr>
        <w:pStyle w:val="Description"/>
      </w:pPr>
      <w:r>
        <w:rPr>
          <w:rFonts w:hint="eastAsia"/>
        </w:rPr>
        <w:t>How to prefix table name</w:t>
      </w:r>
    </w:p>
    <w:p w14:paraId="15772D5B" w14:textId="77777777" w:rsidR="007C6217" w:rsidRDefault="007C6217" w:rsidP="006037F8">
      <w:pPr>
        <w:pStyle w:val="Code"/>
      </w:pPr>
      <w:r>
        <w:t>$db-&gt;prefix(</w:t>
      </w:r>
      <w:r w:rsidRPr="00250D6F">
        <w:rPr>
          <w:rStyle w:val="Variables"/>
        </w:rPr>
        <w:t>table_name</w:t>
      </w:r>
      <w:r>
        <w:t>);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2594"/>
      </w:tblGrid>
      <w:tr w:rsidR="00F043D5" w14:paraId="698FBDC7" w14:textId="77777777" w:rsidTr="004E69D1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1813C724" w14:textId="77777777" w:rsidR="00F043D5" w:rsidRDefault="00F043D5" w:rsidP="00F043D5">
            <w:pPr>
              <w:pStyle w:val="Description"/>
            </w:pPr>
            <w:r>
              <w:rPr>
                <w:rFonts w:hint="eastAsia"/>
              </w:rPr>
              <w:t>How to send a SQL query</w:t>
            </w:r>
          </w:p>
          <w:p w14:paraId="49CB63B4" w14:textId="77777777" w:rsidR="00F043D5" w:rsidRPr="00090ECB" w:rsidRDefault="00F043D5" w:rsidP="00F043D5">
            <w:pPr>
              <w:pStyle w:val="Code"/>
            </w:pPr>
            <w:r>
              <w:t>$db-&gt;query(</w:t>
            </w:r>
            <w:r w:rsidRPr="00250D6F">
              <w:rPr>
                <w:rStyle w:val="Variables"/>
              </w:rPr>
              <w:t>expression</w:t>
            </w:r>
            <w:r>
              <w:t>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1ABCD000" w14:textId="77777777" w:rsidR="00F043D5" w:rsidRDefault="00F043D5" w:rsidP="00F043D5">
            <w:pPr>
              <w:pStyle w:val="Description"/>
            </w:pPr>
            <w:r>
              <w:rPr>
                <w:rFonts w:hint="eastAsia"/>
              </w:rPr>
              <w:t xml:space="preserve">Send a SQL query </w:t>
            </w:r>
            <w:r>
              <w:t>forcedly</w:t>
            </w:r>
          </w:p>
          <w:p w14:paraId="58846125" w14:textId="77777777" w:rsidR="00F043D5" w:rsidRPr="0056472E" w:rsidRDefault="00F043D5" w:rsidP="004E69D1">
            <w:pPr>
              <w:pStyle w:val="Code"/>
            </w:pPr>
            <w:r>
              <w:t>$db-&gt;queryF(</w:t>
            </w:r>
            <w:r w:rsidRPr="00250D6F">
              <w:rPr>
                <w:rStyle w:val="Variables"/>
              </w:rPr>
              <w:t>expression</w:t>
            </w:r>
            <w:r>
              <w:t>);</w:t>
            </w:r>
          </w:p>
        </w:tc>
      </w:tr>
    </w:tbl>
    <w:p w14:paraId="4A70665D" w14:textId="77777777" w:rsidR="007C6217" w:rsidRDefault="00403496" w:rsidP="00250D6F">
      <w:pPr>
        <w:pStyle w:val="2"/>
      </w:pPr>
      <w:r>
        <w:lastRenderedPageBreak/>
        <w:t>Config</w:t>
      </w:r>
      <w:r>
        <w:rPr>
          <w:rFonts w:hint="eastAsia"/>
        </w:rPr>
        <w:t>ures</w:t>
      </w:r>
    </w:p>
    <w:p w14:paraId="5513ED47" w14:textId="77777777" w:rsidR="007C6217" w:rsidRDefault="00741C92" w:rsidP="00250D6F">
      <w:pPr>
        <w:pStyle w:val="Description"/>
      </w:pPr>
      <w:r>
        <w:rPr>
          <w:rFonts w:hint="eastAsia"/>
        </w:rPr>
        <w:t>How to get XOOPS configures</w:t>
      </w:r>
    </w:p>
    <w:p w14:paraId="7882A16B" w14:textId="77777777" w:rsidR="007C6217" w:rsidRDefault="007C6217" w:rsidP="006037F8">
      <w:pPr>
        <w:pStyle w:val="Code"/>
      </w:pPr>
      <w:r>
        <w:t>$root-&gt;mContext-&gt;getXoopsConfig();</w:t>
      </w:r>
    </w:p>
    <w:p w14:paraId="467783E7" w14:textId="77777777" w:rsidR="007C6217" w:rsidRDefault="00741C92" w:rsidP="00250D6F">
      <w:pPr>
        <w:pStyle w:val="Description"/>
      </w:pPr>
      <w:r>
        <w:rPr>
          <w:rFonts w:hint="eastAsia"/>
        </w:rPr>
        <w:t xml:space="preserve">How to get value of a specific </w:t>
      </w:r>
      <w:r>
        <w:t>configures</w:t>
      </w:r>
    </w:p>
    <w:p w14:paraId="720BFC52" w14:textId="77777777" w:rsidR="007C6217" w:rsidRDefault="007C6217" w:rsidP="004E69D1">
      <w:pPr>
        <w:pStyle w:val="Code"/>
      </w:pPr>
      <w:r>
        <w:t>$root-&gt;mContext-&gt;getXoopsConfig(</w:t>
      </w:r>
      <w:r w:rsidRPr="00726323">
        <w:rPr>
          <w:rStyle w:val="Variables"/>
        </w:rPr>
        <w:t>config_name</w:t>
      </w:r>
      <w:r>
        <w:t>);</w:t>
      </w:r>
    </w:p>
    <w:p w14:paraId="50DBD9F6" w14:textId="77777777" w:rsidR="007C6217" w:rsidRDefault="00741C92" w:rsidP="00250D6F">
      <w:pPr>
        <w:pStyle w:val="Description"/>
      </w:pPr>
      <w:r>
        <w:rPr>
          <w:rFonts w:hint="eastAsia"/>
        </w:rPr>
        <w:t>How to get current module</w:t>
      </w:r>
      <w:r>
        <w:t>’</w:t>
      </w:r>
      <w:r>
        <w:rPr>
          <w:rFonts w:hint="eastAsia"/>
        </w:rPr>
        <w:t>s configures</w:t>
      </w:r>
    </w:p>
    <w:p w14:paraId="1D459C18" w14:textId="77777777" w:rsidR="007C6217" w:rsidRDefault="007C6217" w:rsidP="006037F8">
      <w:pPr>
        <w:pStyle w:val="Code"/>
      </w:pPr>
      <w:r>
        <w:t>$root-&gt;mContext-&gt;mModuleConfig;</w:t>
      </w:r>
    </w:p>
    <w:p w14:paraId="12820383" w14:textId="77777777" w:rsidR="007C6217" w:rsidRDefault="00741C92" w:rsidP="00250D6F">
      <w:pPr>
        <w:pStyle w:val="Description"/>
      </w:pPr>
      <w:r>
        <w:rPr>
          <w:rFonts w:hint="eastAsia"/>
        </w:rPr>
        <w:t>How to get configure value of current module</w:t>
      </w:r>
    </w:p>
    <w:p w14:paraId="20CD744F" w14:textId="77777777" w:rsidR="007C6217" w:rsidRDefault="007C6217" w:rsidP="006037F8">
      <w:pPr>
        <w:pStyle w:val="Code"/>
      </w:pPr>
      <w:r>
        <w:t>$root-&gt;mContext-&gt;mModuleConfig[</w:t>
      </w:r>
      <w:r w:rsidRPr="00726323">
        <w:rPr>
          <w:rStyle w:val="Variables"/>
        </w:rPr>
        <w:t>config_name</w:t>
      </w:r>
      <w:r>
        <w:t>];</w:t>
      </w:r>
    </w:p>
    <w:p w14:paraId="04F3CBA0" w14:textId="77777777" w:rsidR="007C6217" w:rsidRDefault="00741C92" w:rsidP="00250D6F">
      <w:pPr>
        <w:pStyle w:val="Description"/>
      </w:pPr>
      <w:r>
        <w:rPr>
          <w:rFonts w:hint="eastAsia"/>
        </w:rPr>
        <w:t>How to get configures of a specific module by directory name</w:t>
      </w:r>
    </w:p>
    <w:p w14:paraId="17D77332" w14:textId="77777777" w:rsidR="007C6217" w:rsidRDefault="007C6217" w:rsidP="006037F8">
      <w:pPr>
        <w:pStyle w:val="Code"/>
      </w:pPr>
      <w:r>
        <w:t>$ch=&amp; xoops_gethandler('config');</w:t>
      </w:r>
    </w:p>
    <w:p w14:paraId="3F6B163D" w14:textId="77777777" w:rsidR="007C6217" w:rsidRDefault="007C6217" w:rsidP="006037F8">
      <w:pPr>
        <w:pStyle w:val="Code"/>
      </w:pPr>
      <w:r>
        <w:t>$mconf = $ch-&gt;getConfigsByDirname(</w:t>
      </w:r>
      <w:r w:rsidRPr="00726323">
        <w:rPr>
          <w:rStyle w:val="Variables"/>
        </w:rPr>
        <w:t>dirname</w:t>
      </w:r>
      <w:r>
        <w:t>);</w:t>
      </w:r>
    </w:p>
    <w:p w14:paraId="0A40EA2B" w14:textId="77777777" w:rsidR="007C6217" w:rsidRDefault="007C6217" w:rsidP="008A4BB6">
      <w:pPr>
        <w:pStyle w:val="2"/>
      </w:pPr>
      <w:r>
        <w:t>Language files</w:t>
      </w:r>
    </w:p>
    <w:p w14:paraId="77643C73" w14:textId="77777777" w:rsidR="007C6217" w:rsidRDefault="00741C92" w:rsidP="008A4BB6">
      <w:pPr>
        <w:pStyle w:val="Description"/>
      </w:pPr>
      <w:r>
        <w:rPr>
          <w:rFonts w:hint="eastAsia"/>
        </w:rPr>
        <w:t>How to get LanguageManager object</w:t>
      </w:r>
    </w:p>
    <w:p w14:paraId="5B6FF6E5" w14:textId="77777777" w:rsidR="007C6217" w:rsidRDefault="007C6217" w:rsidP="006037F8">
      <w:pPr>
        <w:pStyle w:val="Code"/>
      </w:pPr>
      <w:r>
        <w:t>$lm =&amp; $root-&gt;mLanguageManager;</w:t>
      </w:r>
    </w:p>
    <w:p w14:paraId="715F976A" w14:textId="77777777" w:rsidR="007C6217" w:rsidRDefault="00741C92" w:rsidP="008A4BB6">
      <w:pPr>
        <w:pStyle w:val="Description"/>
      </w:pPr>
      <w:r>
        <w:rPr>
          <w:rFonts w:hint="eastAsia"/>
        </w:rPr>
        <w:t>How to load main.php in a specific module</w:t>
      </w:r>
    </w:p>
    <w:p w14:paraId="7B40B0BF" w14:textId="77777777" w:rsidR="007C6217" w:rsidRDefault="007C6217" w:rsidP="006037F8">
      <w:pPr>
        <w:pStyle w:val="Code"/>
      </w:pPr>
      <w:r>
        <w:t>$lm-&gt;loadModuleMessageCatalog(</w:t>
      </w:r>
      <w:r w:rsidRPr="008A4BB6">
        <w:rPr>
          <w:rStyle w:val="Variables"/>
        </w:rPr>
        <w:t>dirname</w:t>
      </w:r>
      <w:r>
        <w:t>);</w:t>
      </w:r>
    </w:p>
    <w:p w14:paraId="7BC97729" w14:textId="77777777" w:rsidR="00741C92" w:rsidRDefault="00741C92" w:rsidP="00741C92">
      <w:pPr>
        <w:pStyle w:val="Description"/>
      </w:pPr>
      <w:r>
        <w:rPr>
          <w:rFonts w:hint="eastAsia"/>
        </w:rPr>
        <w:t>How to load admin.php in a specific module</w:t>
      </w:r>
    </w:p>
    <w:p w14:paraId="7AED4FC2" w14:textId="77777777" w:rsidR="007C6217" w:rsidRDefault="007C6217" w:rsidP="006037F8">
      <w:pPr>
        <w:pStyle w:val="Code"/>
      </w:pPr>
      <w:r>
        <w:t>$l</w:t>
      </w:r>
      <w:r w:rsidR="004E69D1">
        <w:rPr>
          <w:rFonts w:hint="eastAsia"/>
        </w:rPr>
        <w:t>m</w:t>
      </w:r>
      <w:r>
        <w:t>-&gt;loadModuleAdminMessageCatalog(</w:t>
      </w:r>
      <w:r w:rsidRPr="008A4BB6">
        <w:rPr>
          <w:rStyle w:val="Variables"/>
        </w:rPr>
        <w:t>dirname</w:t>
      </w:r>
      <w:r>
        <w:t>);</w:t>
      </w:r>
    </w:p>
    <w:p w14:paraId="7D19CD05" w14:textId="77777777" w:rsidR="00741C92" w:rsidRDefault="00741C92" w:rsidP="00741C92">
      <w:pPr>
        <w:pStyle w:val="Description"/>
      </w:pPr>
      <w:r>
        <w:rPr>
          <w:rFonts w:hint="eastAsia"/>
        </w:rPr>
        <w:t>How to load modinfo.php in a specific module</w:t>
      </w:r>
    </w:p>
    <w:p w14:paraId="61DB2948" w14:textId="77777777" w:rsidR="007C6217" w:rsidRDefault="004E69D1" w:rsidP="006037F8">
      <w:pPr>
        <w:pStyle w:val="Code"/>
      </w:pPr>
      <w:r>
        <w:t>$</w:t>
      </w:r>
      <w:r w:rsidR="007C6217">
        <w:t>l</w:t>
      </w:r>
      <w:r>
        <w:rPr>
          <w:rFonts w:hint="eastAsia"/>
        </w:rPr>
        <w:t>m</w:t>
      </w:r>
      <w:r w:rsidR="007C6217">
        <w:t>-&gt;loadModinfoMessageCatalog(</w:t>
      </w:r>
      <w:r w:rsidR="007C6217" w:rsidRPr="008A4BB6">
        <w:rPr>
          <w:rStyle w:val="Variables"/>
        </w:rPr>
        <w:t>dirname</w:t>
      </w:r>
      <w:r w:rsidR="007C6217">
        <w:t>);</w:t>
      </w:r>
    </w:p>
    <w:p w14:paraId="2FCBA1B9" w14:textId="77777777" w:rsidR="00741C92" w:rsidRDefault="00741C92" w:rsidP="00741C92">
      <w:pPr>
        <w:pStyle w:val="2"/>
      </w:pPr>
      <w:r>
        <w:rPr>
          <w:rFonts w:hint="eastAsia"/>
        </w:rPr>
        <w:t>Misc</w:t>
      </w:r>
    </w:p>
    <w:p w14:paraId="320805A2" w14:textId="77777777" w:rsidR="00741C92" w:rsidRDefault="00DC40E7" w:rsidP="00741C92">
      <w:pPr>
        <w:pStyle w:val="Description"/>
      </w:pPr>
      <w:r>
        <w:rPr>
          <w:rFonts w:hint="eastAsia"/>
        </w:rPr>
        <w:t>How to redirect</w:t>
      </w:r>
    </w:p>
    <w:p w14:paraId="78CCE001" w14:textId="77777777" w:rsidR="00741C92" w:rsidRDefault="00741C92" w:rsidP="004E69D1">
      <w:pPr>
        <w:pStyle w:val="Code90"/>
      </w:pPr>
      <w:r>
        <w:t>$root-&gt;mController-&gt;executeRedirect(</w:t>
      </w:r>
      <w:r w:rsidRPr="008A4BB6">
        <w:rPr>
          <w:rStyle w:val="Variables"/>
        </w:rPr>
        <w:t>url</w:t>
      </w:r>
      <w:r>
        <w:t xml:space="preserve">, </w:t>
      </w:r>
      <w:r w:rsidRPr="008A4BB6">
        <w:rPr>
          <w:rStyle w:val="Variables"/>
        </w:rPr>
        <w:t>time</w:t>
      </w:r>
      <w:r>
        <w:t xml:space="preserve">, </w:t>
      </w:r>
      <w:r w:rsidRPr="008A4BB6">
        <w:rPr>
          <w:rStyle w:val="Variables"/>
        </w:rPr>
        <w:t>msg</w:t>
      </w:r>
      <w:r>
        <w:t>);</w:t>
      </w:r>
    </w:p>
    <w:p w14:paraId="66BA837E" w14:textId="77777777" w:rsidR="00741C92" w:rsidRDefault="00741C92" w:rsidP="004E69D1">
      <w:pPr>
        <w:pStyle w:val="Code"/>
      </w:pPr>
      <w:r>
        <w:rPr>
          <w:rFonts w:hint="eastAsia"/>
        </w:rPr>
        <w:t>redirect_header(</w:t>
      </w:r>
      <w:r w:rsidRPr="00741C92">
        <w:rPr>
          <w:rStyle w:val="Variables"/>
          <w:rFonts w:hint="eastAsia"/>
        </w:rPr>
        <w:t>url</w:t>
      </w:r>
      <w:r>
        <w:rPr>
          <w:rFonts w:hint="eastAsia"/>
        </w:rPr>
        <w:t xml:space="preserve">, </w:t>
      </w:r>
      <w:r w:rsidRPr="00741C92">
        <w:rPr>
          <w:rStyle w:val="Variables"/>
          <w:rFonts w:hint="eastAsia"/>
        </w:rPr>
        <w:t>time</w:t>
      </w:r>
      <w:r>
        <w:rPr>
          <w:rFonts w:hint="eastAsia"/>
        </w:rPr>
        <w:t xml:space="preserve">, </w:t>
      </w:r>
      <w:r w:rsidRPr="00741C92">
        <w:rPr>
          <w:rStyle w:val="Variables"/>
          <w:rFonts w:hint="eastAsia"/>
        </w:rPr>
        <w:t>m</w:t>
      </w:r>
      <w:r w:rsidR="004E69D1">
        <w:rPr>
          <w:rStyle w:val="Variables"/>
          <w:rFonts w:hint="eastAsia"/>
        </w:rPr>
        <w:t>sg</w:t>
      </w:r>
      <w:r>
        <w:rPr>
          <w:rFonts w:hint="eastAsia"/>
        </w:rPr>
        <w:t>); // another way</w:t>
      </w:r>
    </w:p>
    <w:p w14:paraId="1C535FA7" w14:textId="77777777" w:rsidR="00741C92" w:rsidRDefault="00DC40E7" w:rsidP="00741C92">
      <w:pPr>
        <w:pStyle w:val="Description"/>
      </w:pPr>
      <w:r>
        <w:rPr>
          <w:rFonts w:hint="eastAsia"/>
        </w:rPr>
        <w:t>How to prevent it from loading XOOPS Cube core</w:t>
      </w:r>
    </w:p>
    <w:p w14:paraId="45894C34" w14:textId="77777777" w:rsidR="00741C92" w:rsidRDefault="00741C92" w:rsidP="00741C92">
      <w:pPr>
        <w:pStyle w:val="Code"/>
      </w:pPr>
      <w:r>
        <w:t>define('_LEGACY_PREVENT_LOAD_CORE_', 1);</w:t>
      </w:r>
    </w:p>
    <w:p w14:paraId="3F3D4C1E" w14:textId="77777777" w:rsidR="00741C92" w:rsidRDefault="00DC40E7" w:rsidP="00741C92">
      <w:pPr>
        <w:pStyle w:val="Description"/>
      </w:pPr>
      <w:r>
        <w:rPr>
          <w:rFonts w:hint="eastAsia"/>
        </w:rPr>
        <w:t>How to prevent it from executing Common</w:t>
      </w:r>
    </w:p>
    <w:p w14:paraId="2D9E03F3" w14:textId="77777777" w:rsidR="00741C92" w:rsidRDefault="00741C92" w:rsidP="00741C92">
      <w:pPr>
        <w:pStyle w:val="Code"/>
      </w:pPr>
      <w:r>
        <w:t>define('_LEGACY_PREVENT_EXEC_COMMON_', 1);</w:t>
      </w:r>
    </w:p>
    <w:p w14:paraId="220A4E15" w14:textId="77777777" w:rsidR="007C6217" w:rsidRDefault="007C6217" w:rsidP="008A4BB6">
      <w:pPr>
        <w:pStyle w:val="2"/>
      </w:pPr>
      <w:r>
        <w:t>Constants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2582"/>
      </w:tblGrid>
      <w:tr w:rsidR="00090ECB" w14:paraId="0290E422" w14:textId="77777777" w:rsidTr="004B0A5F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00623614" w14:textId="77777777" w:rsidR="00090ECB" w:rsidRDefault="00090ECB" w:rsidP="00090ECB">
            <w:pPr>
              <w:pStyle w:val="Description"/>
            </w:pPr>
            <w:r>
              <w:rPr>
                <w:rFonts w:hint="eastAsia"/>
              </w:rPr>
              <w:t>Paths</w:t>
            </w:r>
          </w:p>
          <w:p w14:paraId="52C14474" w14:textId="77777777" w:rsidR="00090ECB" w:rsidRDefault="00090ECB" w:rsidP="00090ECB">
            <w:pPr>
              <w:pStyle w:val="Code"/>
            </w:pPr>
            <w:r>
              <w:t>XOOPS_ROOT_PATH</w:t>
            </w:r>
          </w:p>
          <w:p w14:paraId="5B6BEFE8" w14:textId="77777777" w:rsidR="00090ECB" w:rsidRDefault="00090ECB" w:rsidP="00090ECB">
            <w:pPr>
              <w:pStyle w:val="Code"/>
            </w:pPr>
            <w:r>
              <w:t>XOOPS_CACHE_PATH</w:t>
            </w:r>
          </w:p>
          <w:p w14:paraId="56DF705F" w14:textId="77777777" w:rsidR="00090ECB" w:rsidRDefault="00090ECB" w:rsidP="00090ECB">
            <w:pPr>
              <w:pStyle w:val="Code"/>
            </w:pPr>
            <w:r>
              <w:t>XOOPS_MODULE_PATH</w:t>
            </w:r>
          </w:p>
          <w:p w14:paraId="54E6C53A" w14:textId="77777777" w:rsidR="00090ECB" w:rsidRDefault="00090ECB" w:rsidP="00090ECB">
            <w:pPr>
              <w:pStyle w:val="Code"/>
            </w:pPr>
            <w:r>
              <w:t>XOOPS_UPLOAD_PATH</w:t>
            </w:r>
          </w:p>
          <w:p w14:paraId="34291E4F" w14:textId="77777777" w:rsidR="00090ECB" w:rsidRDefault="00090ECB" w:rsidP="00090ECB">
            <w:pPr>
              <w:pStyle w:val="Code"/>
            </w:pPr>
            <w:r>
              <w:t>XOOPS_THEME_PATH</w:t>
            </w:r>
          </w:p>
          <w:p w14:paraId="287C872E" w14:textId="77777777" w:rsidR="00090ECB" w:rsidRDefault="00090ECB" w:rsidP="00090ECB">
            <w:pPr>
              <w:pStyle w:val="Code"/>
            </w:pPr>
            <w:r>
              <w:t>XOOPS_COMPILE_PATH</w:t>
            </w:r>
          </w:p>
          <w:p w14:paraId="4C5AB851" w14:textId="77777777" w:rsidR="0056472E" w:rsidRDefault="0056472E" w:rsidP="0056472E">
            <w:pPr>
              <w:pStyle w:val="Description"/>
            </w:pPr>
            <w:r>
              <w:rPr>
                <w:rFonts w:hint="eastAsia"/>
              </w:rPr>
              <w:t>Others</w:t>
            </w:r>
          </w:p>
          <w:p w14:paraId="4F5DD5A4" w14:textId="77777777" w:rsidR="0056472E" w:rsidRPr="00090ECB" w:rsidRDefault="0056472E" w:rsidP="0056472E">
            <w:pPr>
              <w:pStyle w:val="Code"/>
            </w:pPr>
            <w:r>
              <w:t>XOOPS_CUBE_LEGACY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5DD9C2BA" w14:textId="77777777" w:rsidR="004E69D1" w:rsidRDefault="004E69D1" w:rsidP="004E69D1">
            <w:pPr>
              <w:pStyle w:val="Description"/>
            </w:pPr>
            <w:r>
              <w:rPr>
                <w:rFonts w:hint="eastAsia"/>
              </w:rPr>
              <w:t>Groups</w:t>
            </w:r>
          </w:p>
          <w:p w14:paraId="061044B9" w14:textId="77777777" w:rsidR="004E69D1" w:rsidRDefault="004E69D1" w:rsidP="004E69D1">
            <w:pPr>
              <w:pStyle w:val="Code"/>
            </w:pPr>
            <w:r>
              <w:t>XOOPS_GROUP_ADMIN</w:t>
            </w:r>
          </w:p>
          <w:p w14:paraId="392916F1" w14:textId="77777777" w:rsidR="004E69D1" w:rsidRDefault="004E69D1" w:rsidP="004E69D1">
            <w:pPr>
              <w:pStyle w:val="Code"/>
            </w:pPr>
            <w:r>
              <w:t>XOOPS_GROUP_USERS</w:t>
            </w:r>
          </w:p>
          <w:p w14:paraId="7861FC0E" w14:textId="77777777" w:rsidR="004E69D1" w:rsidRDefault="004E69D1" w:rsidP="004E69D1">
            <w:pPr>
              <w:pStyle w:val="Code"/>
            </w:pPr>
            <w:r>
              <w:t>XOOPS_GROUP_ANONYMOUS</w:t>
            </w:r>
          </w:p>
          <w:p w14:paraId="620FA37D" w14:textId="77777777" w:rsidR="0056472E" w:rsidRDefault="0056472E" w:rsidP="0056472E">
            <w:pPr>
              <w:pStyle w:val="Description"/>
            </w:pPr>
            <w:r>
              <w:t>URL</w:t>
            </w:r>
            <w:r>
              <w:rPr>
                <w:rFonts w:hint="eastAsia"/>
              </w:rPr>
              <w:t>s</w:t>
            </w:r>
          </w:p>
          <w:p w14:paraId="0CFFDCBD" w14:textId="77777777" w:rsidR="0056472E" w:rsidRDefault="0056472E" w:rsidP="0056472E">
            <w:pPr>
              <w:pStyle w:val="Code"/>
            </w:pPr>
            <w:r>
              <w:t>XOOPS_URL</w:t>
            </w:r>
          </w:p>
          <w:p w14:paraId="4EC3E878" w14:textId="77777777" w:rsidR="0056472E" w:rsidRDefault="0056472E" w:rsidP="0056472E">
            <w:pPr>
              <w:pStyle w:val="Code"/>
            </w:pPr>
            <w:r>
              <w:t>XOOPS_MODULE_URL</w:t>
            </w:r>
          </w:p>
          <w:p w14:paraId="4CBA2B12" w14:textId="77777777" w:rsidR="0056472E" w:rsidRDefault="0056472E" w:rsidP="0056472E">
            <w:pPr>
              <w:pStyle w:val="Code"/>
            </w:pPr>
            <w:r>
              <w:t>XOOPS_UPLOAD_URL</w:t>
            </w:r>
          </w:p>
          <w:p w14:paraId="1D132576" w14:textId="77777777" w:rsidR="00090ECB" w:rsidRPr="0056472E" w:rsidRDefault="0056472E" w:rsidP="004E69D1">
            <w:pPr>
              <w:pStyle w:val="Code"/>
            </w:pPr>
            <w:r>
              <w:t>XOOPS_THEME_URL</w:t>
            </w:r>
          </w:p>
        </w:tc>
      </w:tr>
    </w:tbl>
    <w:p w14:paraId="0B8C8BAD" w14:textId="77777777" w:rsidR="007B186D" w:rsidRDefault="007B186D" w:rsidP="007B186D">
      <w:pPr>
        <w:pStyle w:val="2"/>
      </w:pPr>
      <w:r>
        <w:lastRenderedPageBreak/>
        <w:t>GET / POST</w:t>
      </w:r>
    </w:p>
    <w:p w14:paraId="29D71C7B" w14:textId="77777777" w:rsidR="007B186D" w:rsidRDefault="007B186D" w:rsidP="007B186D">
      <w:pPr>
        <w:pStyle w:val="Description"/>
      </w:pPr>
      <w:r>
        <w:rPr>
          <w:rFonts w:hint="eastAsia"/>
        </w:rPr>
        <w:t>How to get GET/POST value</w:t>
      </w:r>
    </w:p>
    <w:p w14:paraId="3C6C60BC" w14:textId="77777777" w:rsidR="007B186D" w:rsidRDefault="007B186D" w:rsidP="007B186D">
      <w:pPr>
        <w:pStyle w:val="Code"/>
      </w:pPr>
      <w:r>
        <w:t>$root-&gt;mContext-&gt;mRequest-&gt;getRequest(</w:t>
      </w:r>
      <w:r w:rsidRPr="008A4BB6">
        <w:rPr>
          <w:rStyle w:val="Variables"/>
        </w:rPr>
        <w:t>name</w:t>
      </w:r>
      <w:r>
        <w:t>);</w:t>
      </w:r>
    </w:p>
    <w:p w14:paraId="24C7D085" w14:textId="77777777" w:rsidR="007C6217" w:rsidRDefault="00403496" w:rsidP="008A4BB6">
      <w:pPr>
        <w:pStyle w:val="2"/>
      </w:pPr>
      <w:r>
        <w:t>Template variables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2582"/>
      </w:tblGrid>
      <w:tr w:rsidR="00090ECB" w14:paraId="5AB69938" w14:textId="77777777" w:rsidTr="004B0A5F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209753BD" w14:textId="77777777" w:rsidR="00090ECB" w:rsidRDefault="0056472E" w:rsidP="00090ECB">
            <w:pPr>
              <w:pStyle w:val="Description"/>
            </w:pPr>
            <w:r>
              <w:rPr>
                <w:rFonts w:hint="eastAsia"/>
              </w:rPr>
              <w:t>Path and URL</w:t>
            </w:r>
          </w:p>
          <w:p w14:paraId="68742FD5" w14:textId="77777777" w:rsidR="00090ECB" w:rsidRDefault="00090ECB" w:rsidP="00090ECB">
            <w:pPr>
              <w:pStyle w:val="Code"/>
            </w:pPr>
            <w:r>
              <w:t>&lt;{$SCRIPT_NAME}&gt;</w:t>
            </w:r>
          </w:p>
          <w:p w14:paraId="4C5BE4BB" w14:textId="77777777" w:rsidR="00090ECB" w:rsidRDefault="00090ECB" w:rsidP="0056472E">
            <w:pPr>
              <w:pStyle w:val="Code"/>
            </w:pPr>
            <w:r>
              <w:rPr>
                <w:rFonts w:hint="eastAsia"/>
              </w:rPr>
              <w:t>&lt;{$xoops_requesturi}&gt;</w:t>
            </w:r>
          </w:p>
          <w:p w14:paraId="7C62B86A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&lt;{$xoops_imageurl}&gt;</w:t>
            </w:r>
          </w:p>
          <w:p w14:paraId="7249BC95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&lt;{$xoops_upload_url}&gt;</w:t>
            </w:r>
          </w:p>
          <w:p w14:paraId="11D4868F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&lt;{$xoops_url}&gt;</w:t>
            </w:r>
          </w:p>
          <w:p w14:paraId="213ADB1E" w14:textId="77777777" w:rsidR="00090ECB" w:rsidRDefault="00090ECB" w:rsidP="0056472E">
            <w:pPr>
              <w:pStyle w:val="Code"/>
            </w:pPr>
            <w:r>
              <w:rPr>
                <w:rFonts w:hint="eastAsia"/>
              </w:rPr>
              <w:t>&lt;{$xoops_themecss}</w:t>
            </w:r>
          </w:p>
          <w:p w14:paraId="69F4C618" w14:textId="77777777" w:rsidR="00090ECB" w:rsidRDefault="00090ECB" w:rsidP="004B0A5F">
            <w:pPr>
              <w:pStyle w:val="Code"/>
            </w:pPr>
            <w:r>
              <w:rPr>
                <w:rFonts w:hint="eastAsia"/>
              </w:rPr>
              <w:t>&lt;{$xoops_rootpath}&gt;</w:t>
            </w:r>
          </w:p>
          <w:p w14:paraId="6E606966" w14:textId="77777777" w:rsidR="00090ECB" w:rsidRDefault="00090ECB" w:rsidP="00090ECB">
            <w:pPr>
              <w:pStyle w:val="Description"/>
            </w:pPr>
            <w:r>
              <w:t>Head</w:t>
            </w:r>
          </w:p>
          <w:p w14:paraId="03B8505D" w14:textId="77777777" w:rsidR="00090ECB" w:rsidRDefault="00090ECB" w:rsidP="004E69D1">
            <w:pPr>
              <w:pStyle w:val="Code90"/>
            </w:pPr>
            <w:r>
              <w:t>&lt;{$xoops_module_header}&gt;</w:t>
            </w:r>
          </w:p>
          <w:p w14:paraId="50EFBF40" w14:textId="77777777" w:rsidR="00090ECB" w:rsidRDefault="00090ECB" w:rsidP="004E69D1">
            <w:pPr>
              <w:pStyle w:val="Code95"/>
            </w:pPr>
            <w:r>
              <w:t>&lt;{$xoops_block_header}&gt;</w:t>
            </w:r>
          </w:p>
          <w:p w14:paraId="1888CE53" w14:textId="77777777" w:rsidR="00090ECB" w:rsidRDefault="00090ECB" w:rsidP="00090ECB">
            <w:pPr>
              <w:pStyle w:val="Code"/>
            </w:pPr>
            <w:r>
              <w:t>&lt;{$xoops_js}&gt;</w:t>
            </w:r>
          </w:p>
          <w:p w14:paraId="535FF1FC" w14:textId="77777777" w:rsidR="00090ECB" w:rsidRDefault="00090ECB" w:rsidP="00090ECB">
            <w:pPr>
              <w:pStyle w:val="Description"/>
            </w:pPr>
            <w:r>
              <w:t>Dirname &amp; Module Name</w:t>
            </w:r>
          </w:p>
          <w:p w14:paraId="22D3345A" w14:textId="77777777" w:rsidR="00090ECB" w:rsidRDefault="00090ECB" w:rsidP="00090ECB">
            <w:pPr>
              <w:pStyle w:val="Code"/>
            </w:pPr>
            <w:r>
              <w:t>&lt;{$legacy_module}&gt;</w:t>
            </w:r>
          </w:p>
          <w:p w14:paraId="1B8C3870" w14:textId="77777777" w:rsidR="00090ECB" w:rsidRDefault="00090ECB" w:rsidP="00090ECB">
            <w:pPr>
              <w:pStyle w:val="Code"/>
            </w:pPr>
            <w:r>
              <w:t>&lt;{$mytrustdirname}&gt;</w:t>
            </w:r>
          </w:p>
          <w:p w14:paraId="6D5DEF0F" w14:textId="77777777" w:rsidR="00090ECB" w:rsidRDefault="00090ECB" w:rsidP="00090ECB">
            <w:pPr>
              <w:pStyle w:val="Code"/>
            </w:pPr>
            <w:r>
              <w:t>&lt;{$xoops_dirname}&gt;</w:t>
            </w:r>
          </w:p>
          <w:p w14:paraId="47A91280" w14:textId="77777777" w:rsidR="004B0A5F" w:rsidRDefault="00090ECB" w:rsidP="004B0A5F">
            <w:pPr>
              <w:pStyle w:val="Code"/>
            </w:pPr>
            <w:r>
              <w:t>&lt;{$xoops_modulename}&gt;</w:t>
            </w:r>
          </w:p>
          <w:p w14:paraId="3C37A2AD" w14:textId="77777777" w:rsidR="004B0A5F" w:rsidRDefault="004B0A5F" w:rsidP="004B0A5F">
            <w:pPr>
              <w:pStyle w:val="Description"/>
            </w:pPr>
            <w:r>
              <w:t>Misc</w:t>
            </w:r>
          </w:p>
          <w:p w14:paraId="3D688916" w14:textId="77777777" w:rsidR="004B0A5F" w:rsidRDefault="004B0A5F" w:rsidP="004B0A5F">
            <w:pPr>
              <w:pStyle w:val="Code95"/>
            </w:pPr>
            <w:r>
              <w:t>&lt;{$legacy_buffertype}&gt;</w:t>
            </w:r>
          </w:p>
          <w:p w14:paraId="6E5FDA58" w14:textId="77777777" w:rsidR="00090ECB" w:rsidRPr="00090ECB" w:rsidRDefault="004B0A5F" w:rsidP="004B0A5F">
            <w:pPr>
              <w:pStyle w:val="Code"/>
            </w:pPr>
            <w:r>
              <w:t>&lt;{$stdout_buffer}&gt;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6E485B80" w14:textId="77777777" w:rsidR="00090ECB" w:rsidRDefault="00090ECB" w:rsidP="00090ECB">
            <w:pPr>
              <w:pStyle w:val="Description"/>
            </w:pPr>
            <w:r>
              <w:t>Config</w:t>
            </w:r>
            <w:r>
              <w:rPr>
                <w:rFonts w:hint="eastAsia"/>
              </w:rPr>
              <w:t>ures</w:t>
            </w:r>
          </w:p>
          <w:p w14:paraId="68EB2F2A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&lt;{$xoops_charset}&gt;</w:t>
            </w:r>
          </w:p>
          <w:p w14:paraId="217D4D3B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&lt;{$xoops_langcode}&gt;</w:t>
            </w:r>
          </w:p>
          <w:p w14:paraId="5F088448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&lt;{$xoops_sitename}&gt;</w:t>
            </w:r>
          </w:p>
          <w:p w14:paraId="64C7B2AB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&lt;{$xoops_slogan}&gt;</w:t>
            </w:r>
          </w:p>
          <w:p w14:paraId="5C1E3544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&lt;{$xoops_version}&gt;</w:t>
            </w:r>
          </w:p>
          <w:p w14:paraId="0DEE682B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&lt;{$xoops_theme}&gt;</w:t>
            </w:r>
          </w:p>
          <w:p w14:paraId="0E1EF3C5" w14:textId="77777777" w:rsidR="00090ECB" w:rsidRDefault="00090ECB" w:rsidP="00090ECB">
            <w:pPr>
              <w:pStyle w:val="Code"/>
            </w:pPr>
            <w:r>
              <w:rPr>
                <w:rFonts w:hint="eastAsia"/>
              </w:rPr>
              <w:t>&lt;{$xoops_pagetitle}&gt;</w:t>
            </w:r>
          </w:p>
          <w:p w14:paraId="547A7E3E" w14:textId="77777777" w:rsidR="00090ECB" w:rsidRDefault="00090ECB" w:rsidP="00090ECB">
            <w:pPr>
              <w:pStyle w:val="Description"/>
            </w:pPr>
            <w:r>
              <w:t>Role &amp; User</w:t>
            </w:r>
          </w:p>
          <w:p w14:paraId="7A49FAC5" w14:textId="77777777" w:rsidR="00090ECB" w:rsidRDefault="00090ECB" w:rsidP="00090ECB">
            <w:pPr>
              <w:pStyle w:val="Code"/>
            </w:pPr>
            <w:r>
              <w:t>&lt;{$xoops_isadmin}&gt;</w:t>
            </w:r>
          </w:p>
          <w:p w14:paraId="03264724" w14:textId="77777777" w:rsidR="00090ECB" w:rsidRDefault="00090ECB" w:rsidP="00090ECB">
            <w:pPr>
              <w:pStyle w:val="Code"/>
            </w:pPr>
            <w:r>
              <w:t>&lt;{$xoops_isuser}&gt;</w:t>
            </w:r>
          </w:p>
          <w:p w14:paraId="6E83CF05" w14:textId="77777777" w:rsidR="00090ECB" w:rsidRDefault="00090ECB" w:rsidP="00090ECB">
            <w:pPr>
              <w:pStyle w:val="Code"/>
            </w:pPr>
            <w:r>
              <w:t>&lt;{$xoops_userid}&gt;</w:t>
            </w:r>
          </w:p>
          <w:p w14:paraId="51A9F3B2" w14:textId="77777777" w:rsidR="00090ECB" w:rsidRDefault="00090ECB" w:rsidP="00090ECB">
            <w:pPr>
              <w:pStyle w:val="Code"/>
            </w:pPr>
            <w:r>
              <w:t>&lt;{$xoops_uname}&gt;</w:t>
            </w:r>
          </w:p>
          <w:p w14:paraId="7FF6CE40" w14:textId="77777777" w:rsidR="00090ECB" w:rsidRDefault="00090ECB" w:rsidP="00090ECB">
            <w:pPr>
              <w:pStyle w:val="Description"/>
            </w:pPr>
            <w:r>
              <w:t>Meta</w:t>
            </w:r>
          </w:p>
          <w:p w14:paraId="3A535E3E" w14:textId="77777777" w:rsidR="00090ECB" w:rsidRDefault="00090ECB" w:rsidP="004B0A5F">
            <w:pPr>
              <w:pStyle w:val="Code95"/>
            </w:pPr>
            <w:r>
              <w:t>&lt;{$xoops_meta_author}&gt;</w:t>
            </w:r>
          </w:p>
          <w:p w14:paraId="2B534711" w14:textId="77777777" w:rsidR="00090ECB" w:rsidRDefault="00090ECB" w:rsidP="004E69D1">
            <w:pPr>
              <w:pStyle w:val="Code85"/>
            </w:pPr>
            <w:r>
              <w:t>&lt;{$xoops_meta_copyright}&gt;</w:t>
            </w:r>
          </w:p>
          <w:p w14:paraId="34DA2926" w14:textId="77777777" w:rsidR="00090ECB" w:rsidRDefault="00090ECB" w:rsidP="004E69D1">
            <w:pPr>
              <w:pStyle w:val="Code80"/>
            </w:pPr>
            <w:r>
              <w:t>&lt;{$xoops_meta_description}&gt;</w:t>
            </w:r>
          </w:p>
          <w:p w14:paraId="306965B5" w14:textId="77777777" w:rsidR="00090ECB" w:rsidRDefault="00090ECB" w:rsidP="004E69D1">
            <w:pPr>
              <w:pStyle w:val="Code90"/>
            </w:pPr>
            <w:r>
              <w:t>&lt;{$xoops_meta_keywords}&gt;</w:t>
            </w:r>
          </w:p>
          <w:p w14:paraId="566F8E7E" w14:textId="77777777" w:rsidR="00090ECB" w:rsidRDefault="00090ECB" w:rsidP="004B0A5F">
            <w:pPr>
              <w:pStyle w:val="Code95"/>
            </w:pPr>
            <w:r>
              <w:t>&lt;{$xoops_meta_rating}&gt;</w:t>
            </w:r>
          </w:p>
          <w:p w14:paraId="10BA6B64" w14:textId="77777777" w:rsidR="00090ECB" w:rsidRPr="00090ECB" w:rsidRDefault="00090ECB" w:rsidP="004B0A5F">
            <w:pPr>
              <w:pStyle w:val="Code95"/>
            </w:pPr>
            <w:r>
              <w:t>&lt;{$xoops_meta_robots}&gt;</w:t>
            </w:r>
          </w:p>
        </w:tc>
      </w:tr>
    </w:tbl>
    <w:p w14:paraId="2A20D488" w14:textId="77777777" w:rsidR="007C6217" w:rsidRDefault="007C6217" w:rsidP="00BB481E">
      <w:pPr>
        <w:pStyle w:val="2"/>
      </w:pPr>
      <w:r>
        <w:t>Template Tips</w:t>
      </w:r>
    </w:p>
    <w:p w14:paraId="4886416B" w14:textId="77777777" w:rsidR="007C6217" w:rsidRDefault="00DC40E7" w:rsidP="00BB481E">
      <w:pPr>
        <w:pStyle w:val="Description"/>
      </w:pPr>
      <w:r>
        <w:rPr>
          <w:rFonts w:hint="eastAsia"/>
        </w:rPr>
        <w:t>How to output user</w:t>
      </w:r>
      <w:r>
        <w:t>’</w:t>
      </w:r>
      <w:r>
        <w:rPr>
          <w:rFonts w:hint="eastAsia"/>
        </w:rPr>
        <w:t>s property by uid</w:t>
      </w:r>
    </w:p>
    <w:p w14:paraId="618881CE" w14:textId="77777777" w:rsidR="007C6217" w:rsidRDefault="007C6217" w:rsidP="006037F8">
      <w:pPr>
        <w:pStyle w:val="Code"/>
      </w:pPr>
      <w:r>
        <w:t>&lt;{$uid|xoops_user:</w:t>
      </w:r>
      <w:r w:rsidRPr="00DC40E7">
        <w:rPr>
          <w:rStyle w:val="Variables"/>
        </w:rPr>
        <w:t>property_name</w:t>
      </w:r>
      <w:r>
        <w:t>}&gt;</w:t>
      </w:r>
    </w:p>
    <w:p w14:paraId="4CE8B72B" w14:textId="77777777" w:rsidR="007C6217" w:rsidRDefault="00DC40E7" w:rsidP="00BB481E">
      <w:pPr>
        <w:pStyle w:val="Description"/>
      </w:pPr>
      <w:r>
        <w:rPr>
          <w:rFonts w:hint="eastAsia"/>
        </w:rPr>
        <w:t>How to output user</w:t>
      </w:r>
      <w:r>
        <w:t>’</w:t>
      </w:r>
      <w:r>
        <w:rPr>
          <w:rFonts w:hint="eastAsia"/>
        </w:rPr>
        <w:t>s avatar image URL by uid</w:t>
      </w:r>
    </w:p>
    <w:p w14:paraId="16C7C5B7" w14:textId="77777777" w:rsidR="007C6217" w:rsidRDefault="007C6217" w:rsidP="006037F8">
      <w:pPr>
        <w:pStyle w:val="Code"/>
      </w:pPr>
      <w:r>
        <w:t>&lt;{$uid|xoops_user_avatarize}&gt;</w:t>
      </w:r>
    </w:p>
    <w:p w14:paraId="08F8AFD6" w14:textId="77777777" w:rsidR="007C6217" w:rsidRDefault="00DC40E7" w:rsidP="00BB481E">
      <w:pPr>
        <w:pStyle w:val="Description"/>
      </w:pPr>
      <w:r>
        <w:rPr>
          <w:rFonts w:hint="eastAsia"/>
        </w:rPr>
        <w:t xml:space="preserve">How to output date time which is </w:t>
      </w:r>
      <w:r w:rsidRPr="00E25A06">
        <w:t>adjus</w:t>
      </w:r>
      <w:r>
        <w:t>ted</w:t>
      </w:r>
      <w:r>
        <w:rPr>
          <w:rFonts w:hint="eastAsia"/>
        </w:rPr>
        <w:t xml:space="preserve"> to users time-zone</w:t>
      </w:r>
    </w:p>
    <w:p w14:paraId="477E5A9E" w14:textId="77777777" w:rsidR="007C6217" w:rsidRDefault="007C6217" w:rsidP="006037F8">
      <w:pPr>
        <w:pStyle w:val="Code"/>
      </w:pPr>
      <w:r>
        <w:t>&lt;{$timeStamp|xoops_formattimestamp:l}&gt;</w:t>
      </w:r>
    </w:p>
    <w:p w14:paraId="556729E0" w14:textId="77777777" w:rsidR="007C6217" w:rsidRDefault="007C6217" w:rsidP="00BB481E">
      <w:pPr>
        <w:pStyle w:val="2"/>
      </w:pPr>
      <w:r>
        <w:t>Mail Template</w:t>
      </w:r>
      <w:r w:rsidR="00F043D5">
        <w:rPr>
          <w:rFonts w:hint="eastAsia"/>
        </w:rPr>
        <w:t xml:space="preserve"> Variables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721"/>
        <w:gridCol w:w="1721"/>
      </w:tblGrid>
      <w:tr w:rsidR="007B186D" w14:paraId="1268659A" w14:textId="77777777" w:rsidTr="004537B8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71BE6557" w14:textId="77777777" w:rsidR="007B186D" w:rsidRDefault="007B186D" w:rsidP="00F043D5">
            <w:pPr>
              <w:pStyle w:val="Code"/>
            </w:pPr>
            <w:r>
              <w:t>{X_ADMINMAIL}</w:t>
            </w:r>
          </w:p>
          <w:p w14:paraId="3042BB2F" w14:textId="77777777" w:rsidR="007B186D" w:rsidRDefault="007B186D" w:rsidP="00F043D5">
            <w:pPr>
              <w:pStyle w:val="Code"/>
            </w:pPr>
            <w:r>
              <w:t>{X_SITENAME}</w:t>
            </w:r>
          </w:p>
          <w:p w14:paraId="0B13C83A" w14:textId="77777777" w:rsidR="007B186D" w:rsidRPr="00090ECB" w:rsidRDefault="007B186D" w:rsidP="007B186D">
            <w:pPr>
              <w:pStyle w:val="Code"/>
            </w:pPr>
            <w:r>
              <w:t>{X_SITEURL}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10F51DDC" w14:textId="77777777" w:rsidR="007B186D" w:rsidRDefault="007B186D" w:rsidP="007B186D">
            <w:pPr>
              <w:pStyle w:val="Code"/>
            </w:pPr>
            <w:r>
              <w:t>{X_UNAME}</w:t>
            </w:r>
          </w:p>
          <w:p w14:paraId="26872AA9" w14:textId="77777777" w:rsidR="007B186D" w:rsidRDefault="007B186D" w:rsidP="007B186D">
            <w:pPr>
              <w:pStyle w:val="Code"/>
            </w:pPr>
            <w:r>
              <w:t>{X_UID}</w:t>
            </w:r>
          </w:p>
          <w:p w14:paraId="2A7C4F8A" w14:textId="77777777" w:rsidR="007B186D" w:rsidRDefault="007B186D" w:rsidP="007B186D">
            <w:pPr>
              <w:pStyle w:val="Code"/>
            </w:pPr>
            <w:r>
              <w:t>{X_UEMAIL}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7E04392C" w14:textId="77777777" w:rsidR="007B186D" w:rsidRDefault="007B186D" w:rsidP="00F043D5">
            <w:pPr>
              <w:pStyle w:val="Code"/>
            </w:pPr>
            <w:r>
              <w:t>{X_UNAME}</w:t>
            </w:r>
          </w:p>
          <w:p w14:paraId="0312373D" w14:textId="77777777" w:rsidR="007B186D" w:rsidRDefault="007B186D" w:rsidP="00F043D5">
            <w:pPr>
              <w:pStyle w:val="Code"/>
            </w:pPr>
            <w:r>
              <w:t>{X_UACTLINK}</w:t>
            </w:r>
          </w:p>
          <w:p w14:paraId="6CDDC200" w14:textId="77777777" w:rsidR="007B186D" w:rsidRPr="0056472E" w:rsidRDefault="007B186D" w:rsidP="00F043D5">
            <w:pPr>
              <w:pStyle w:val="Code"/>
            </w:pPr>
          </w:p>
        </w:tc>
      </w:tr>
    </w:tbl>
    <w:p w14:paraId="4A0E890E" w14:textId="77777777" w:rsidR="007C6217" w:rsidRDefault="00BB481E" w:rsidP="00BB481E">
      <w:pPr>
        <w:pStyle w:val="2"/>
      </w:pPr>
      <w:r>
        <w:rPr>
          <w:rFonts w:hint="eastAsia"/>
        </w:rPr>
        <w:t xml:space="preserve">Smarty </w:t>
      </w:r>
      <w:r w:rsidR="007C6217">
        <w:t>Functions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2582"/>
      </w:tblGrid>
      <w:tr w:rsidR="007B186D" w14:paraId="7DE15731" w14:textId="77777777" w:rsidTr="004537B8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2AACBC33" w14:textId="77777777" w:rsidR="007B186D" w:rsidRDefault="007B186D" w:rsidP="007B186D">
            <w:pPr>
              <w:pStyle w:val="Code"/>
            </w:pPr>
            <w:r>
              <w:t>xoops_dhtmltarea</w:t>
            </w:r>
          </w:p>
          <w:p w14:paraId="3FBCA966" w14:textId="77777777" w:rsidR="007B186D" w:rsidRDefault="007B186D" w:rsidP="007B186D">
            <w:pPr>
              <w:pStyle w:val="Code"/>
            </w:pPr>
            <w:r>
              <w:t>xoops_explaceholder</w:t>
            </w:r>
          </w:p>
          <w:p w14:paraId="43BB82B9" w14:textId="77777777" w:rsidR="007B186D" w:rsidRPr="00090ECB" w:rsidRDefault="007B186D" w:rsidP="007B186D">
            <w:pPr>
              <w:pStyle w:val="Code"/>
            </w:pPr>
            <w:r>
              <w:t>xoops_input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0B92D6CA" w14:textId="77777777" w:rsidR="007B186D" w:rsidRDefault="007B186D" w:rsidP="007B186D">
            <w:pPr>
              <w:pStyle w:val="Code"/>
            </w:pPr>
            <w:r>
              <w:t>xoops_pagenavi</w:t>
            </w:r>
          </w:p>
          <w:p w14:paraId="1B46C639" w14:textId="77777777" w:rsidR="007B186D" w:rsidRDefault="007B186D" w:rsidP="007B186D">
            <w:pPr>
              <w:pStyle w:val="Code"/>
            </w:pPr>
            <w:r>
              <w:t>xoops_textarea</w:t>
            </w:r>
          </w:p>
          <w:p w14:paraId="052F2D16" w14:textId="77777777" w:rsidR="007B186D" w:rsidRPr="007B186D" w:rsidRDefault="007B186D" w:rsidP="007B186D">
            <w:pPr>
              <w:pStyle w:val="Code"/>
            </w:pPr>
            <w:r>
              <w:t>xoops_token</w:t>
            </w:r>
          </w:p>
        </w:tc>
      </w:tr>
    </w:tbl>
    <w:p w14:paraId="48DAE777" w14:textId="77777777" w:rsidR="007B186D" w:rsidRPr="007B186D" w:rsidRDefault="007B186D" w:rsidP="00085168">
      <w:pPr>
        <w:spacing w:line="20" w:lineRule="exact"/>
      </w:pPr>
    </w:p>
    <w:sectPr w:rsidR="007B186D" w:rsidRPr="007B186D" w:rsidSect="004E69D1">
      <w:type w:val="continuous"/>
      <w:pgSz w:w="16838" w:h="11906" w:orient="landscape" w:code="9"/>
      <w:pgMar w:top="567" w:right="567" w:bottom="567" w:left="567" w:header="851" w:footer="992" w:gutter="0"/>
      <w:cols w:num="3" w:space="106"/>
      <w:docGrid w:type="lines" w:linePitch="360" w:charSpace="-32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FB176" w14:textId="77777777" w:rsidR="00FE4E3A" w:rsidRDefault="00FE4E3A" w:rsidP="00E76624">
      <w:r>
        <w:separator/>
      </w:r>
    </w:p>
  </w:endnote>
  <w:endnote w:type="continuationSeparator" w:id="0">
    <w:p w14:paraId="2078A33E" w14:textId="77777777" w:rsidR="00FE4E3A" w:rsidRDefault="00FE4E3A" w:rsidP="00E7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0000012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2758B" w14:textId="77777777" w:rsidR="00FE4E3A" w:rsidRDefault="00FE4E3A" w:rsidP="00E76624">
      <w:r>
        <w:separator/>
      </w:r>
    </w:p>
  </w:footnote>
  <w:footnote w:type="continuationSeparator" w:id="0">
    <w:p w14:paraId="4A236372" w14:textId="77777777" w:rsidR="00FE4E3A" w:rsidRDefault="00FE4E3A" w:rsidP="00E76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39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7AD"/>
    <w:rsid w:val="000563F9"/>
    <w:rsid w:val="00085168"/>
    <w:rsid w:val="00090ECB"/>
    <w:rsid w:val="000D4581"/>
    <w:rsid w:val="000F7640"/>
    <w:rsid w:val="001A772C"/>
    <w:rsid w:val="001C66F8"/>
    <w:rsid w:val="001E3317"/>
    <w:rsid w:val="00250D6F"/>
    <w:rsid w:val="00254F81"/>
    <w:rsid w:val="002764D5"/>
    <w:rsid w:val="002847A0"/>
    <w:rsid w:val="002F5EFA"/>
    <w:rsid w:val="00302C7B"/>
    <w:rsid w:val="00316DA5"/>
    <w:rsid w:val="003B4534"/>
    <w:rsid w:val="003B547C"/>
    <w:rsid w:val="004030F1"/>
    <w:rsid w:val="00403496"/>
    <w:rsid w:val="0042183B"/>
    <w:rsid w:val="004537B8"/>
    <w:rsid w:val="004A10C7"/>
    <w:rsid w:val="004B0A5F"/>
    <w:rsid w:val="004E0E16"/>
    <w:rsid w:val="004E69D1"/>
    <w:rsid w:val="0056472E"/>
    <w:rsid w:val="005B5FD4"/>
    <w:rsid w:val="005D2A2C"/>
    <w:rsid w:val="006037F8"/>
    <w:rsid w:val="006058AE"/>
    <w:rsid w:val="00617B47"/>
    <w:rsid w:val="00651E96"/>
    <w:rsid w:val="0065392A"/>
    <w:rsid w:val="006B0088"/>
    <w:rsid w:val="006F5367"/>
    <w:rsid w:val="007236E1"/>
    <w:rsid w:val="00726323"/>
    <w:rsid w:val="00741C92"/>
    <w:rsid w:val="00745350"/>
    <w:rsid w:val="00754C45"/>
    <w:rsid w:val="0077409E"/>
    <w:rsid w:val="00776733"/>
    <w:rsid w:val="00781A5D"/>
    <w:rsid w:val="007936ED"/>
    <w:rsid w:val="007B186D"/>
    <w:rsid w:val="007C6217"/>
    <w:rsid w:val="007E2AB1"/>
    <w:rsid w:val="00884CE5"/>
    <w:rsid w:val="008A4BB6"/>
    <w:rsid w:val="008A5877"/>
    <w:rsid w:val="008A5935"/>
    <w:rsid w:val="008B4050"/>
    <w:rsid w:val="009D447D"/>
    <w:rsid w:val="00A17DE2"/>
    <w:rsid w:val="00A20084"/>
    <w:rsid w:val="00AA221A"/>
    <w:rsid w:val="00AC47AD"/>
    <w:rsid w:val="00B12E96"/>
    <w:rsid w:val="00B155A3"/>
    <w:rsid w:val="00B1745B"/>
    <w:rsid w:val="00B26F56"/>
    <w:rsid w:val="00BB0293"/>
    <w:rsid w:val="00BB36F6"/>
    <w:rsid w:val="00BB481E"/>
    <w:rsid w:val="00BC3F34"/>
    <w:rsid w:val="00C271D7"/>
    <w:rsid w:val="00C47A6F"/>
    <w:rsid w:val="00C84747"/>
    <w:rsid w:val="00C9114C"/>
    <w:rsid w:val="00D01E20"/>
    <w:rsid w:val="00D35455"/>
    <w:rsid w:val="00D722DD"/>
    <w:rsid w:val="00DC40E7"/>
    <w:rsid w:val="00DC6BD6"/>
    <w:rsid w:val="00DE2083"/>
    <w:rsid w:val="00E556D7"/>
    <w:rsid w:val="00E76624"/>
    <w:rsid w:val="00EF4606"/>
    <w:rsid w:val="00F043D5"/>
    <w:rsid w:val="00F45FAD"/>
    <w:rsid w:val="00F61C1D"/>
    <w:rsid w:val="00F86A91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38"/>
      </o:rules>
    </o:shapelayout>
  </w:shapeDefaults>
  <w:decimalSymbol w:val="."/>
  <w:listSeparator w:val=","/>
  <w14:docId w14:val="54144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84747"/>
    <w:pPr>
      <w:keepNext/>
      <w:shd w:val="clear" w:color="auto" w:fill="353535" w:themeFill="background2" w:themeFillShade="40"/>
      <w:spacing w:after="57" w:line="640" w:lineRule="exact"/>
      <w:ind w:firstLine="680"/>
      <w:textAlignment w:val="center"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0D6F"/>
    <w:pPr>
      <w:keepNext/>
      <w:shd w:val="clear" w:color="auto" w:fill="7DC900" w:themeFill="accent2"/>
      <w:spacing w:line="320" w:lineRule="exact"/>
      <w:ind w:firstLine="113"/>
      <w:textAlignment w:val="center"/>
      <w:outlineLvl w:val="1"/>
    </w:pPr>
    <w:rPr>
      <w:rFonts w:asciiTheme="majorHAnsi" w:eastAsiaTheme="majorEastAsia" w:hAnsiTheme="majorHAnsi" w:cstheme="majorBidi"/>
      <w:color w:val="3F6500" w:themeColor="accent2" w:themeShade="80"/>
      <w:sz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8A4BB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A10C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4535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84747"/>
    <w:rPr>
      <w:rFonts w:asciiTheme="majorHAnsi" w:eastAsiaTheme="majorEastAsia" w:hAnsiTheme="majorHAnsi" w:cstheme="majorBidi"/>
      <w:sz w:val="28"/>
      <w:szCs w:val="24"/>
      <w:shd w:val="clear" w:color="auto" w:fill="353535" w:themeFill="background2" w:themeFillShade="40"/>
    </w:rPr>
  </w:style>
  <w:style w:type="character" w:styleId="a3">
    <w:name w:val="Hyperlink"/>
    <w:basedOn w:val="a0"/>
    <w:uiPriority w:val="99"/>
    <w:unhideWhenUsed/>
    <w:rsid w:val="007C6217"/>
    <w:rPr>
      <w:color w:val="C3FF61" w:themeColor="hyperlink"/>
      <w:u w:val="none"/>
    </w:rPr>
  </w:style>
  <w:style w:type="character" w:customStyle="1" w:styleId="20">
    <w:name w:val="見出し 2 (文字)"/>
    <w:basedOn w:val="a0"/>
    <w:link w:val="2"/>
    <w:uiPriority w:val="9"/>
    <w:rsid w:val="00250D6F"/>
    <w:rPr>
      <w:rFonts w:asciiTheme="majorHAnsi" w:eastAsiaTheme="majorEastAsia" w:hAnsiTheme="majorHAnsi" w:cstheme="majorBidi"/>
      <w:color w:val="3F6500" w:themeColor="accent2" w:themeShade="80"/>
      <w:sz w:val="20"/>
      <w:shd w:val="clear" w:color="auto" w:fill="7DC900" w:themeFill="accent2"/>
    </w:rPr>
  </w:style>
  <w:style w:type="paragraph" w:customStyle="1" w:styleId="Description">
    <w:name w:val="Description"/>
    <w:basedOn w:val="a"/>
    <w:qFormat/>
    <w:rsid w:val="006058AE"/>
    <w:pPr>
      <w:shd w:val="clear" w:color="auto" w:fill="C3FF61" w:themeFill="accent1"/>
      <w:spacing w:before="28" w:after="28" w:line="240" w:lineRule="exact"/>
      <w:ind w:left="113" w:firstLine="113"/>
    </w:pPr>
    <w:rPr>
      <w:rFonts w:ascii="Arial" w:eastAsiaTheme="majorEastAsia" w:hAnsi="Arial"/>
      <w:sz w:val="18"/>
    </w:rPr>
  </w:style>
  <w:style w:type="paragraph" w:customStyle="1" w:styleId="Code">
    <w:name w:val="Code"/>
    <w:basedOn w:val="a"/>
    <w:qFormat/>
    <w:rsid w:val="006058AE"/>
    <w:pPr>
      <w:shd w:val="clear" w:color="auto" w:fill="E8FFC1" w:themeFill="accent2" w:themeFillTint="33"/>
      <w:spacing w:line="220" w:lineRule="exact"/>
      <w:ind w:left="113" w:firstLine="57"/>
    </w:pPr>
    <w:rPr>
      <w:rFonts w:ascii="Consolas" w:eastAsiaTheme="minorEastAsia" w:hAnsi="Consolas"/>
      <w:sz w:val="20"/>
    </w:rPr>
  </w:style>
  <w:style w:type="paragraph" w:customStyle="1" w:styleId="Code95">
    <w:name w:val="Code 95%"/>
    <w:basedOn w:val="Code"/>
    <w:qFormat/>
    <w:rsid w:val="00250D6F"/>
    <w:rPr>
      <w:w w:val="95"/>
    </w:rPr>
  </w:style>
  <w:style w:type="character" w:customStyle="1" w:styleId="Variables">
    <w:name w:val="Variables"/>
    <w:basedOn w:val="a0"/>
    <w:uiPriority w:val="1"/>
    <w:qFormat/>
    <w:rsid w:val="00C84747"/>
    <w:rPr>
      <w:rFonts w:ascii="Times New Roman" w:eastAsiaTheme="minorEastAsia" w:hAnsi="Times New Roman"/>
      <w:i/>
      <w:w w:val="100"/>
      <w:bdr w:val="none" w:sz="0" w:space="0" w:color="auto"/>
      <w:shd w:val="clear" w:color="F3FFDF" w:themeColor="accent1" w:themeTint="33" w:fill="F3FFDF" w:themeFill="accent1" w:themeFillTint="33"/>
    </w:rPr>
  </w:style>
  <w:style w:type="paragraph" w:customStyle="1" w:styleId="Code90">
    <w:name w:val="Code 90%"/>
    <w:basedOn w:val="Code"/>
    <w:qFormat/>
    <w:rsid w:val="00250D6F"/>
    <w:rPr>
      <w:w w:val="90"/>
    </w:rPr>
  </w:style>
  <w:style w:type="character" w:customStyle="1" w:styleId="30">
    <w:name w:val="見出し 3 (文字)"/>
    <w:basedOn w:val="a0"/>
    <w:link w:val="3"/>
    <w:uiPriority w:val="9"/>
    <w:rsid w:val="008A4BB6"/>
    <w:rPr>
      <w:rFonts w:asciiTheme="majorHAnsi" w:eastAsiaTheme="majorEastAsia" w:hAnsiTheme="majorHAnsi" w:cstheme="majorBidi"/>
    </w:rPr>
  </w:style>
  <w:style w:type="paragraph" w:customStyle="1" w:styleId="Code80">
    <w:name w:val="Code 80%"/>
    <w:basedOn w:val="Code"/>
    <w:qFormat/>
    <w:rsid w:val="008A4BB6"/>
    <w:rPr>
      <w:w w:val="80"/>
    </w:rPr>
  </w:style>
  <w:style w:type="character" w:customStyle="1" w:styleId="40">
    <w:name w:val="見出し 4 (文字)"/>
    <w:basedOn w:val="a0"/>
    <w:link w:val="4"/>
    <w:uiPriority w:val="9"/>
    <w:rsid w:val="004A10C7"/>
    <w:rPr>
      <w:b/>
      <w:bCs/>
    </w:rPr>
  </w:style>
  <w:style w:type="paragraph" w:customStyle="1" w:styleId="Description90">
    <w:name w:val="Description 90%"/>
    <w:basedOn w:val="Description"/>
    <w:qFormat/>
    <w:rsid w:val="004A10C7"/>
    <w:rPr>
      <w:w w:val="90"/>
    </w:rPr>
  </w:style>
  <w:style w:type="paragraph" w:customStyle="1" w:styleId="Description95">
    <w:name w:val="Description 95%"/>
    <w:basedOn w:val="Description"/>
    <w:qFormat/>
    <w:rsid w:val="004A10C7"/>
    <w:rPr>
      <w:w w:val="95"/>
    </w:rPr>
  </w:style>
  <w:style w:type="paragraph" w:customStyle="1" w:styleId="Code75">
    <w:name w:val="Code 75%"/>
    <w:basedOn w:val="Code"/>
    <w:qFormat/>
    <w:rsid w:val="00B26F56"/>
    <w:rPr>
      <w:w w:val="75"/>
    </w:rPr>
  </w:style>
  <w:style w:type="paragraph" w:customStyle="1" w:styleId="Description85">
    <w:name w:val="Description 85%"/>
    <w:basedOn w:val="Description"/>
    <w:qFormat/>
    <w:rsid w:val="00B26F56"/>
    <w:rPr>
      <w:w w:val="85"/>
    </w:rPr>
  </w:style>
  <w:style w:type="character" w:customStyle="1" w:styleId="50">
    <w:name w:val="見出し 5 (文字)"/>
    <w:basedOn w:val="a0"/>
    <w:link w:val="5"/>
    <w:uiPriority w:val="9"/>
    <w:rsid w:val="0074535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6624"/>
  </w:style>
  <w:style w:type="paragraph" w:styleId="a6">
    <w:name w:val="footer"/>
    <w:basedOn w:val="a"/>
    <w:link w:val="a7"/>
    <w:uiPriority w:val="99"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6624"/>
  </w:style>
  <w:style w:type="paragraph" w:styleId="a8">
    <w:name w:val="Balloon Text"/>
    <w:basedOn w:val="a"/>
    <w:link w:val="a9"/>
    <w:uiPriority w:val="99"/>
    <w:semiHidden/>
    <w:unhideWhenUsed/>
    <w:rsid w:val="00E76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76624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090ECB"/>
    <w:tblPr>
      <w:tblInd w:w="0" w:type="dxa"/>
      <w:tblBorders>
        <w:top w:val="single" w:sz="4" w:space="0" w:color="212121" w:themeColor="text1"/>
        <w:left w:val="single" w:sz="4" w:space="0" w:color="212121" w:themeColor="text1"/>
        <w:bottom w:val="single" w:sz="4" w:space="0" w:color="212121" w:themeColor="text1"/>
        <w:right w:val="single" w:sz="4" w:space="0" w:color="212121" w:themeColor="text1"/>
        <w:insideH w:val="single" w:sz="4" w:space="0" w:color="212121" w:themeColor="text1"/>
        <w:insideV w:val="single" w:sz="4" w:space="0" w:color="212121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85">
    <w:name w:val="Code 85%"/>
    <w:basedOn w:val="Code"/>
    <w:qFormat/>
    <w:rsid w:val="004030F1"/>
    <w:rPr>
      <w:w w:val="8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in.as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2.1/j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テーマ">
  <a:themeElements>
    <a:clrScheme name="XOOPS grean">
      <a:dk1>
        <a:srgbClr xmlns:mc="http://schemas.openxmlformats.org/markup-compatibility/2006" xmlns:a14="http://schemas.microsoft.com/office/drawing/2010/main" val="212121" mc:Ignorable=""/>
      </a:dk1>
      <a:lt1>
        <a:sysClr val="window" lastClr="FFFFFF"/>
      </a:lt1>
      <a:dk2>
        <a:srgbClr xmlns:mc="http://schemas.openxmlformats.org/markup-compatibility/2006" xmlns:a14="http://schemas.microsoft.com/office/drawing/2010/main" val="666666" mc:Ignorable=""/>
      </a:dk2>
      <a:lt2>
        <a:srgbClr xmlns:mc="http://schemas.openxmlformats.org/markup-compatibility/2006" xmlns:a14="http://schemas.microsoft.com/office/drawing/2010/main" val="D2D2D2" mc:Ignorable=""/>
      </a:lt2>
      <a:accent1>
        <a:srgbClr xmlns:mc="http://schemas.openxmlformats.org/markup-compatibility/2006" xmlns:a14="http://schemas.microsoft.com/office/drawing/2010/main" val="C3FF61" mc:Ignorable=""/>
      </a:accent1>
      <a:accent2>
        <a:srgbClr xmlns:mc="http://schemas.openxmlformats.org/markup-compatibility/2006" xmlns:a14="http://schemas.microsoft.com/office/drawing/2010/main" val="7DC900" mc:Ignorable=""/>
      </a:accent2>
      <a:accent3>
        <a:srgbClr xmlns:mc="http://schemas.openxmlformats.org/markup-compatibility/2006" xmlns:a14="http://schemas.microsoft.com/office/drawing/2010/main" val="FF8900" mc:Ignorable=""/>
      </a:accent3>
      <a:accent4>
        <a:srgbClr xmlns:mc="http://schemas.openxmlformats.org/markup-compatibility/2006" xmlns:a14="http://schemas.microsoft.com/office/drawing/2010/main" val="FFB968" mc:Ignorable=""/>
      </a:accent4>
      <a:accent5>
        <a:srgbClr xmlns:mc="http://schemas.openxmlformats.org/markup-compatibility/2006" xmlns:a14="http://schemas.microsoft.com/office/drawing/2010/main" val="C3FF61" mc:Ignorable=""/>
      </a:accent5>
      <a:accent6>
        <a:srgbClr xmlns:mc="http://schemas.openxmlformats.org/markup-compatibility/2006" xmlns:a14="http://schemas.microsoft.com/office/drawing/2010/main" val="FFB968" mc:Ignorable=""/>
      </a:accent6>
      <a:hlink>
        <a:srgbClr xmlns:mc="http://schemas.openxmlformats.org/markup-compatibility/2006" xmlns:a14="http://schemas.microsoft.com/office/drawing/2010/main" val="C3FF61" mc:Ignorable=""/>
      </a:hlink>
      <a:folHlink>
        <a:srgbClr xmlns:mc="http://schemas.openxmlformats.org/markup-compatibility/2006" xmlns:a14="http://schemas.microsoft.com/office/drawing/2010/main" val="C3FF61" mc:Ignorable=""/>
      </a:folHlink>
    </a:clrScheme>
    <a:fontScheme name="Web like">
      <a:majorFont>
        <a:latin typeface="Arial Black"/>
        <a:ea typeface="メイリオ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Style.XSL" StyleName="Simple Book Style"/>
</file>

<file path=customXml/itemProps1.xml><?xml version="1.0" encoding="utf-8"?>
<ds:datastoreItem xmlns:ds="http://schemas.openxmlformats.org/officeDocument/2006/customXml" ds:itemID="{B0DF5F0C-9A4C-4610-9772-5A5A1F45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Suin</dc:creator>
  <cp:lastModifiedBy>Suin</cp:lastModifiedBy>
  <cp:revision>27</cp:revision>
  <dcterms:created xsi:type="dcterms:W3CDTF">2010-01-29T13:34:00Z</dcterms:created>
  <dcterms:modified xsi:type="dcterms:W3CDTF">2010-03-04T10:57:00Z</dcterms:modified>
</cp:coreProperties>
</file>